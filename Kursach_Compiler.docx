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00" w:afterAutospacing="0" w:line="240" w:lineRule="auto"/>
        <w:ind w:left="0" w:leftChars="0" w:right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НИЖЕГОРОДСКИЙ ГОСУДАРСТВЕННЫЙ ТЕХНИЧЕСКИЙ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00"/>
        </w:tabs>
        <w:spacing w:before="0" w:beforeAutospacing="0" w:after="200" w:afterAutospacing="0"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УНИВЕРСИТЕТ им. Р.Е.АЛЕКСЕЕВА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lef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Институт радиоэлектроники и информационных технологий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Кафедра прикладной математики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Курсовая работа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center"/>
        <w:rPr>
          <w:rFonts w:hint="default" w:cs="Times New Roman"/>
          <w:sz w:val="28"/>
          <w:szCs w:val="28"/>
        </w:rPr>
      </w:pPr>
      <w:r>
        <w:rPr>
          <w:rFonts w:hint="default" w:cs="Times New Roman"/>
          <w:sz w:val="28"/>
          <w:szCs w:val="28"/>
        </w:rPr>
        <w:t>“Компилятор модельного языка”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center"/>
        <w:rPr>
          <w:rFonts w:hint="default" w:cs="Times New Roman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center"/>
        <w:rPr>
          <w:rFonts w:hint="default" w:cs="Times New Roman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center"/>
        <w:rPr>
          <w:rFonts w:hint="default" w:cs="Times New Roman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center"/>
        <w:rPr>
          <w:rFonts w:hint="default" w:cs="Times New Roman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center"/>
        <w:rPr>
          <w:rFonts w:hint="default" w:cs="Times New Roman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center"/>
        <w:rPr>
          <w:rFonts w:hint="default" w:cs="Times New Roman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center"/>
        <w:rPr>
          <w:rFonts w:hint="default" w:cs="Times New Roman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right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Руководитель: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/>
        <w:spacing w:before="0" w:beforeAutospacing="0" w:after="160" w:afterAutospacing="0" w:line="240" w:lineRule="auto"/>
        <w:ind w:left="0" w:leftChars="0" w:firstLine="0" w:firstLineChars="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caps w:val="0"/>
          <w:color w:val="212121"/>
          <w:spacing w:val="0"/>
          <w:sz w:val="28"/>
          <w:szCs w:val="28"/>
          <w:shd w:val="clear" w:fill="FFFFFF"/>
        </w:rPr>
        <w:t>Санников Николай Александрович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right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Студент: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right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Корноухов Илья Владимирович</w:t>
      </w:r>
    </w:p>
    <w:p>
      <w:pPr>
        <w:spacing w:line="240" w:lineRule="auto"/>
        <w:ind w:left="0" w:leftChars="0" w:firstLine="0" w:firstLineChars="0"/>
        <w:jc w:val="right"/>
        <w:rPr>
          <w:rFonts w:hint="default" w:ascii="Times New Roman" w:hAnsi="Times New Roman" w:cs="Times New Roman"/>
          <w:sz w:val="28"/>
          <w:szCs w:val="28"/>
        </w:rPr>
      </w:pPr>
      <w:bookmarkStart w:id="0" w:name="_Toc1533514480"/>
      <w:r>
        <w:rPr>
          <w:rFonts w:hint="default" w:ascii="Times New Roman" w:hAnsi="Times New Roman" w:cs="Times New Roman"/>
          <w:sz w:val="28"/>
          <w:szCs w:val="28"/>
        </w:rPr>
        <w:t>Группа 23-ПМ-2</w:t>
      </w:r>
      <w:bookmarkEnd w:id="0"/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Нижний Новгород 2025</w:t>
      </w:r>
    </w:p>
    <w:p>
      <w:pPr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  <w:sectPr>
          <w:pgSz w:w="11906" w:h="16838"/>
          <w:pgMar w:top="1134" w:right="1005" w:bottom="1134" w:left="1701" w:header="720" w:footer="720" w:gutter="0"/>
          <w:cols w:space="0" w:num="1"/>
          <w:rtlGutter w:val="0"/>
          <w:docGrid w:linePitch="360" w:charSpace="0"/>
        </w:sect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Содержание</w:t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TOC \o "1-1" \h \u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Содержание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TOC \o "1-1" \h \u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Введение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Постановка задачи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Формальная модель задачи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3 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Спецификация основных процедур и функций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3.1 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Лексический анализатор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3.2 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Синтаксический анализатор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t>11</w:t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3.3 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Семантический анализатор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t>3</w:t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3.4 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Генерация внутреннего представления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t>5</w:t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3.5 </w: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Интерпретатор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t>6</w:t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7 Работа с программным средством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t>7</w:t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Заключение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t>8</w:t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Приложение А – Текст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t>9</w:t>
      </w:r>
    </w:p>
    <w:p>
      <w:pPr>
        <w:pStyle w:val="4"/>
        <w:tabs>
          <w:tab w:val="right" w:leader="dot" w:pos="8306"/>
        </w:tabs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</w:rPr>
        <w:instrText xml:space="preserve"> HYPERLINK \l _Toc1533514480 </w:instrText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Приложение Б – Контрольный пример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_Toc1533514480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</w:rPr>
        <w:t>23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bookmarkStart w:id="1" w:name="_GoBack"/>
      <w:bookmarkEnd w:id="1"/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Введение</w:t>
      </w:r>
    </w:p>
    <w:p>
      <w:pPr>
        <w:ind w:left="0" w:leftChars="0" w:firstLine="798" w:firstLineChars="28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Компиляторы являются неотъемлемой частью </w:t>
      </w:r>
      <w:r>
        <w:rPr>
          <w:rFonts w:hint="default" w:ascii="Times New Roman" w:hAnsi="Times New Roman" w:cs="Times New Roman"/>
          <w:sz w:val="28"/>
          <w:szCs w:val="28"/>
        </w:rPr>
        <w:t>сферы информационных технологий</w:t>
      </w:r>
      <w:r>
        <w:rPr>
          <w:rFonts w:hint="default" w:ascii="Times New Roman" w:hAnsi="Times New Roman" w:cs="Times New Roman"/>
          <w:sz w:val="28"/>
          <w:szCs w:val="28"/>
        </w:rPr>
        <w:t xml:space="preserve">. Они </w:t>
      </w:r>
      <w:r>
        <w:rPr>
          <w:rFonts w:hint="default" w:ascii="Times New Roman" w:hAnsi="Times New Roman" w:cs="Times New Roman"/>
          <w:sz w:val="28"/>
          <w:szCs w:val="28"/>
        </w:rPr>
        <w:t xml:space="preserve">позволяют </w:t>
      </w:r>
      <w:r>
        <w:rPr>
          <w:rFonts w:hint="default" w:ascii="Times New Roman" w:hAnsi="Times New Roman" w:cs="Times New Roman"/>
          <w:sz w:val="28"/>
          <w:szCs w:val="28"/>
        </w:rPr>
        <w:t>возможность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разраб</w:t>
      </w:r>
      <w:r>
        <w:rPr>
          <w:rFonts w:hint="default" w:ascii="Times New Roman" w:hAnsi="Times New Roman" w:cs="Times New Roman"/>
          <w:sz w:val="28"/>
          <w:szCs w:val="28"/>
        </w:rPr>
        <w:t>атывать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програм</w:t>
      </w:r>
      <w:r>
        <w:rPr>
          <w:rFonts w:hint="default" w:ascii="Times New Roman" w:hAnsi="Times New Roman" w:cs="Times New Roman"/>
          <w:sz w:val="28"/>
          <w:szCs w:val="28"/>
        </w:rPr>
        <w:t xml:space="preserve">мы </w:t>
      </w:r>
      <w:r>
        <w:rPr>
          <w:rFonts w:hint="default" w:ascii="Times New Roman" w:hAnsi="Times New Roman" w:cs="Times New Roman"/>
          <w:sz w:val="28"/>
          <w:szCs w:val="28"/>
        </w:rPr>
        <w:t xml:space="preserve">на языках высокого уровня, </w:t>
      </w:r>
      <w:r>
        <w:rPr>
          <w:rFonts w:hint="default" w:ascii="Times New Roman" w:hAnsi="Times New Roman" w:cs="Times New Roman"/>
          <w:sz w:val="28"/>
          <w:szCs w:val="28"/>
        </w:rPr>
        <w:t xml:space="preserve">переводя </w:t>
      </w:r>
      <w:r>
        <w:rPr>
          <w:rFonts w:hint="default" w:ascii="Times New Roman" w:hAnsi="Times New Roman" w:cs="Times New Roman"/>
          <w:sz w:val="28"/>
          <w:szCs w:val="28"/>
        </w:rPr>
        <w:t>написанный человеком код в форму, понятную компьютеру.</w:t>
      </w:r>
    </w:p>
    <w:p>
      <w:pPr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cs="Times New Roman"/>
          <w:sz w:val="28"/>
          <w:szCs w:val="28"/>
        </w:rPr>
        <w:t>Изучение устройства компилятора позволяет глубже понять внутреннюю структуру языков программирования, особенности синтаксиса и семантики. Этот процесс включает в себя работу с формальными грамматиками, конечными автоматами, деревьями разбора и другими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концепциями теории вычислений. Такой опыт представляет ценность не только с образовательной точки зрения, но и с практической, поскольку формирует фундаментальные навыки, необходимые при разработке языков, написании парсеров, и других задач, связанных с анализом и преобразованием кода.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Постановка задачи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Разработать компилятор модельного языка, выполнив следующие действия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В соответствии с номером варианта составить формальное описание модельного языка программирования с помощью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РБНФ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диаграмм Вирт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 w:bidi="ar"/>
        </w:rPr>
        <w:t>а или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формальных грамматик.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Написать пять содержательных примеров программ, раскрывающих особенности конструкций учебного языка программирования, отразив в этих примерах все его функциональные возможности.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Составить таблицы лексем и диаграмму состояний с действиями для распознавания и формирования лексем языка.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По диаграмме с действиями написать функцию сканирования текста входной программы на модельном языке.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Разработать программное средство,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реализующее лексический анализ текста программы на входном языке.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Реализовать синтаксический анализатор текста программы на модельном языке методом рекурсивного спуска.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Построить цепочку вывода и дерево разбора простейшей программы на модельном языке из начального символа грамматики.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Дополнить синтаксический анализатор процедурами проверки семантической правильности программы на модельном языке в соответствии с контекстными условиями вашего варианта.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Распечатать пример таблиц идентификаторов и двуместных операций.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Показать динамику изменения содержимого стека при семантическом анализе программы на примере одного синтаксически правильного выражения.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Записать правила вывода грамматики с действиями по переводу в ПОЛИЗ программы на модельном языке.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Пополнить разработанное программное средство процедурами, реализующими генерацию внутреннего представления введенной программы в форме ПОЛИЗа.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Разработать интерпретатор ПОЛИЗа программы на модельном языке.</w:t>
      </w:r>
    </w:p>
    <w:p>
      <w:pPr>
        <w:keepNext w:val="0"/>
        <w:keepLines w:val="0"/>
        <w:widowControl/>
        <w:suppressLineNumbers w:val="0"/>
        <w:ind w:left="0" w:leftChars="0" w:firstLine="798" w:firstLineChars="28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Составить набор контрольных примеров, демонстрирующих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все возможные типы лексических, синтаксических и семантических ошибок в программах на модельном языке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перевод в ПОЛИЗ различных конструкций языка представить ход интерпретации синтаксически и семантически правильной программы с помощью таблицы.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Формальная модель задачи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8" w:firstLineChars="285"/>
        <w:jc w:val="both"/>
        <w:textAlignment w:val="auto"/>
        <w:outlineLvl w:val="9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Регулярной грамматикой G называется кортеж вида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&lt;T, N, S, P&gt;, где: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T - множество терминалов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N - множество нетерминалов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S - начальный символ грамматики из множества нетерминалов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P - правила грамматики, имеющие вид A -&gt; b, A -&gt; bB, A -&gt; Bb, где A и B - нетерминал, b - терминал.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 xml:space="preserve">Конечным автоматом M называется кортеж вида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&lt;Q, T, S, F, P&gt;, где: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Q - множество состояний автомата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T - алфавит, состоящий из терминалов исходной грамматики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S - начальное состояние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F - множество конечных состояний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P - множество переходов вида &lt;q1, a&gt; -&gt; q2, где q1 и q2 - состояния автомата, a - символ из алфавита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98" w:firstLineChars="285"/>
        <w:jc w:val="both"/>
        <w:textAlignment w:val="auto"/>
        <w:outlineLvl w:val="9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КС-грамматикой G1 называется кортеж вида &lt;T, N, S, P&gt;, где: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T - множество терминалов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N - множество нетерминалов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S - начальный символ грамматики из множества нетерминалов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P - правила грамматики, имеющие вид a -&gt; b, где a - нетерминал, b - последовательность терминалов и нетерминалов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801" w:firstLineChars="285"/>
        <w:jc w:val="both"/>
        <w:textAlignment w:val="auto"/>
        <w:outlineLvl w:val="9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Спецификация основных процедур и функций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Лексический анализатор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Компилятор написан на языке программирования Java, исходный код представлен в Приложении А.Приложение Б содержит контрольные примеры программ для проверки работы компилятора.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Лексический анализатор (ЛА) – это первый этап процесса компиляции, на котором символы, составляющие исходную программу, группируются в лексемы.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На вход лексическому анализатору подаётся цепочка символов исходного кода компилируемой программы. ЛА проверяет цепочку на принадлежность к регулярной грамматике модельного языка и формирует таблицы лексем и идентификаторов.</w:t>
      </w:r>
    </w:p>
    <w:p>
      <w:pPr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Лексический анализатор содержит набор процедур и состояний, необходимых для составления таблиц лексем и идентификаторов.</w:t>
      </w:r>
    </w:p>
    <w:p>
      <w:pPr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При чтении символа из цепочки ЛА может переходить из одного состояния в другое и вызывать процедуры.</w:t>
      </w:r>
    </w:p>
    <w:p>
      <w:pPr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Лексический анализатор использует таблицы: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serviceTable - таблица служебных слов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delimiterTable - таблица ограничителей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identifierTable - таблица идентификаторов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numberTable - таблица числовых значений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lexemesSeqTable - таблица лексем исходной программы.</w:t>
      </w:r>
    </w:p>
    <w:p>
      <w:pPr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Лексический анализатор имеет следующие состояния: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READ - начальное состояние, чтение лексемы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IDENT - чтение идентификатора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NUM_BIN, NUM_BIN_FIN - чтение двоичного числа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NUM_OCT, NUM_OCT_FIN - чтение восьмеричного числа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NUM_DEC, NUM_DEC_FIN - чтение десятичного числа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NUM_HEX, NUM_HEX_FIN - чтение шестнадцатеричного числа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NUM_REAL_POINT_1, NUM_REAL_POINT_ORDER_START_1, NUM_REAL_ORDER, NUM_REAL_POINT_ORDER_START_2, NUM_REAL_POINT_2, NUM_REAL_ORDER_OR_HEX, NUM_REAL_POINT_ORDER - чтение действительного числа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DELIMITER - чтение разделителя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COMMENT, COMMENT_START, COMMENT_END - чтение комметнария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MORE_THEN_EQUAL - чтение разделителя “&gt;=”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LESS_THEN_EQUAL - чтение разделителя “&lt;=”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END - конечное состояние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ERROR - состояние ошибки</w:t>
      </w:r>
    </w:p>
    <w:p>
      <w:pPr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Лексический анализатор содержит набор переменных: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lexBuffer - переменная для накопления символов текущей лексемы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currentState - текущее состояние лексического анализатора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currentChar - текущий прочитанный символ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curLexId - номер лексемы из таблицы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curTableId - номер таблицы лексемы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curRow - номер текущей строки программы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curCol - номер текущего символа в строке программы</w:t>
      </w:r>
    </w:p>
    <w:p>
      <w:pPr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Лексический анализатор может вызывать следующие процедуры: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isBinAllow - проверка текущего символа на принадлежность к символам двоичного числа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isOctAllow - проверка текущего символа на принадлежность к символам восьмеричного числа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isDecAllow - проверка текущего символа на принадлежность к символам десятичного числа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isHexAllow - проверка текущего символа на принадлежность к символам шестнадцатеричного числа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isNumber - проверка текущего символа на принадлежность к символам числовой строки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isLetter - проверка текущего символа на принадлежность к множеству букв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clean - очистка lexBuffer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add - добавление текущего символа к lexBuffer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read - чтение следующего символа в currentChar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check(t) - проверка содержимого lexBuffer на соответствие лексеме из таблицы t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put(t, nt, d) - добавление лексемы из lexBuffer  в таблицу t с возможностью указания типа nt и системы счисления d при сохранении числа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write(t, l) - запись номера t таблицы и номера l лексемы в lexemesSeqTable.</w:t>
      </w:r>
    </w:p>
    <w:p>
      <w:pPr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Ниже представлен модельный язык в формате РБНФ: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&lt;буква&gt;::= (A | B | C | D | E | F | G | H | I | J | K | L | M | N | O | P | Q | R | S | T | U | V | W | X | Y | Z | a | b | c | d | e | f | g | h | i | j | k | l | m | n | o | p q | r | s | t | u | v | w | x | y | z)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&lt;цифра&gt;::= (0 | 1 | 2 | 3 | 4 | 5 | 6 | 7 | 8 | 9)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&lt;операции_группы_отношения&gt;:: = (&lt; &gt; | = | &lt; | &lt;= | &gt; | &gt;=)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&lt;операции_группы_сложения&gt;:: =(+ | - | or)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&lt;операции_группы_умножения&gt;::=(* | / | and)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&lt;логическая_константа&gt;::= (true | false)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&lt;унарная_операция&gt;::= not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&lt;тип&gt;::= (int | float | bool)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&lt;двоичное&gt;::= {/ 0 | 1 /} (B | b)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&lt;восьмеричное&gt;::= {/ 0 | 1 | 2 | 3 | 4 | 5 | 6 | 7 /} (O | o)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&lt;идентификатор&gt;::= &lt;буква&gt; {&lt;буква&gt; | &lt;цифра&gt;}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&lt;шестнадцатеричное&gt;::= &lt;цифра&gt; {&lt;цифра&gt; | A | B | C | D | E | F | a | b | c | d | e | f} (H | h)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&lt;десятичное&gt;::= {/ &lt;цифра&gt; /} [D | d]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&lt;числовая_строка&gt;::= {/ &lt;цифра&gt; /}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&lt;целое&gt;::= (&lt;двоичное&gt; | &lt;восьмеричное&gt; | &lt;десятичное&gt; | &lt;шестнадцатеричное&gt;)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&lt;порядок&gt;::= ( E | e )[+ | -] &lt;числовая_строка&gt;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&lt;ввода&gt;::= read (&lt;идентификатор&gt; {, &lt;идентификатор&gt; })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&lt;описание&gt;::= &lt;тип&gt; &lt;идентификатор&gt; { , &lt;идентификатор&gt; }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&lt;действительное&gt;::= (&lt;числовая_строка&gt; &lt;порядок&gt; | [&lt;числовая_строка&gt;] . &lt;числовая_строка&gt; [порядок])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&lt;число&gt;::= (&lt;целое&gt; | &lt;действительное&gt;)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&lt;множитель&gt;::= (&lt;идентификатор&gt; | &lt;число&gt; | &lt;логическая_константа&gt; | &lt;унарная_операция&gt; &lt;множитель&gt; | &lt;выражение&gt;)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&lt;слагаемое&gt;::= &lt;множитель&gt; {&lt;операции_группы_умножения&gt; &lt;множитель&gt;}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&lt;операнд&gt;::= &lt;слагаемое&gt; {&lt;операции_группы_сложения&gt; &lt;слагаемое&gt;}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&lt;выражение&gt;::= &lt;операнд&gt;{&lt;операции_группы_отношения&gt; &lt;операнд&gt;}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&lt;составной&gt;::= &lt;оператор&gt; { ( : | перевод строки) &lt;оператор&gt; }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&lt;присваивания&gt;::= &lt;идентификатор&gt; ass &lt;выражение&gt;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&lt;условный&gt;::= if &lt;выражение&gt; then &lt;оператор&gt; [ else &lt;оператор&gt;]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&lt;фиксированного_цикла&gt;::= for &lt;присваивания&gt; to &lt;выражение&gt; do &lt;оператор&gt;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&lt;условного_цикла&gt;::= while &lt;выражение&gt; do &lt;оператор&gt;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&lt;вывода&gt;::= write (&lt;выражение&gt; {, &lt;выражение&gt; })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&lt;оператор&gt;::= (&lt;составной&gt; | &lt;присваивания&gt; | &lt;условный&gt; | &lt;фиксированного_цикла&gt; | &lt;условного_цикла&gt; | &lt;ввода&gt; | &lt;вывода&gt;)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&lt;программа&gt;::= “{“ {/ (&lt;описание&gt; | &lt;оператор&gt;) ; /} “}”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br w:type="page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Синтаксический анализатор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Синтаксический анализ - этап процесса компиляции, в ходе которого последовательность лексем исходной программы проверяется на принадлежность к КС-грамматике языка.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Алгоритм синтаксического анализатора основан на методе рекурсивного спуска.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Синтаксический анализатор содержит функции для проверки начала оставшейся цепочки лексем на принадлежность к соответствующему нетерминалу: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OGO - операции группы отношения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OGS - операции группы сложения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OGU - операции группы умножения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LC - логическая константа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UO - унарная операция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T - тип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MNOZH - множитель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EXPR - выражение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SLAG - слагаемое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OPRND - операнд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ENTER - оператор ввода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OUT - оператор вывода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PRISV - оператор присваивания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USLOV - оператор условный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FIXLOOP - оператор фиксированного цикла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USLLOOP - оператор условного цикла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OPERATOR - оператор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DESC - описание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PROG - программа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В качестве входных данных СиА принимает таблицы лексем и идентификаторов, сформированные на этапе лексического анализа.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Результатом работы СиА является заключение о принадлежности последовательности лексем программы к КС-грамматике языка.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br w:type="page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Семантический анализатор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Семантический анализ - этап компиляции, необходимый для проверки программы на соответствие семантическим соглашениям, таким как правильность типов данных в выражениях и операторах, а так же проверка описаний переменных.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Семантический анализ выполняется параллельно с синтаксическим.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Для проверки выражений в СиА: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Вводится таблица binOperationTable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Добавляется exprStack - стек обработки операндов в выражениях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Функции EXPR, MNOZH, EXPR, SLAG и OPRND заполняют стек операндами и операторами.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В функции EXPR выполняется проверка соответствия оператора операндам из стека согласно таблице бинарных операций и запись в стек результата операции.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Для проверки описаний в СиА: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Таблица идентификаторов дополняется столбцами isInit и type.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В функции DESC выполняется проверка отсутствия описания переменной, отметка переменной как описанной и присвоение ей типа.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Для проверки операторов в функции PRISV, USLOV, USLLOOP добавляется проверка типа в exprStack после обработки выражения.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Для выполнения семантического анализа используются функции: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getType(l) - функция для определения типа лексемы l из очереди лексем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getExprType(s) - функция обработки стека выражения s для определения типа выражения.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Результатом работы СиА является заключение о соблюдении семантических соглашений.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br w:type="page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Генерация внутреннего представления программы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В качестве внутреннего представления программы используется польская инверсная запись ПОЛИЗ. Генерация ПОЛИЗ выполняется параллельно с синтаксическим анализом с помощью синтаксически управляемого перевода.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Для этого в СиА: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Вводятся таблицы: polizTable - таблица для записи ПОЛИЗ программы, polizPointerItems - таблица меток для записи меток перехода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В таблицу разделителей добавляются операции: ‘!’ - безусловный переход к метке, ‘!F’ - условный переход по лжи к метке, ‘R’ - чтение в переменную, ‘W’ - вывод значения в консоль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В функциях EXPR, SLAG, OPRND, MNOZH, ENTER, OUT, PRISV, USLOV, FIXLOOP и USLLOOP СиА выполняется формирование ПОЛИЗ программы и запись в polizTable.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br w:type="page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Интерпретатор программы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Для выполнения ПОЛИЗ программы используется интерпретатор. Интерпретатор читает последовательность ПОЛИЗ по порядку один раз. При чтении операнда он заносится в стек, при чтении оператора его операнды выводятся из стека, результат операции записывается в стек.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Для хранения значений логических констант, переменных и чисел используется хэш таблица memory.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 xml:space="preserve">Для интерпретации программы используются функции: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getTypeById(t, l) - функция определения типа лексемы l из таблицы t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getValueById(t, l) - функция определения значения для лексемы l из таблицы t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getMemoryAddress(t, l) - функция получения ключа memory для лексемы l из таблицы t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getOperandsCount(s) - функция для получения колличества операндов для оператора s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getBinOpResultType(optr, opnd1, opnd2) - функция для получения типа результата бинарной операции для оператора optr и операндов opnd1, opnd2.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Результатом работы интерпретатора является выполнение операций из ПОЛИЗ.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Работа с программным средством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Для запуска программы необходимо выполнить команду: java -jar &lt;Название исполняемого файла &gt;.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По умолчанию программа ищет файл main.prog в текущем каталоге, переводит в ПОЛИЗ и интерпретирует.</w:t>
      </w:r>
    </w:p>
    <w:p>
      <w:pPr>
        <w:keepNext w:val="0"/>
        <w:keepLines w:val="0"/>
        <w:widowControl/>
        <w:suppressLineNumbers w:val="0"/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Программа может принимать в качестве первого аргумента: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‘-i’ - перевод в ПОЛИЗ и интерпретация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‘-l’ - вывод в консоль заполненных таблиц, используемых при компиляции без интерпретации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‘-p’ - вывод ПОЛИЗ программы без интерпретации.</w:t>
      </w:r>
    </w:p>
    <w:p>
      <w:pPr>
        <w:spacing w:line="360" w:lineRule="auto"/>
        <w:ind w:left="0" w:leftChars="0" w:firstLine="798" w:firstLineChars="285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  <w:t>В качестве второго аргумента программа может принимать путь к файлу с исходным кодом компилируемой программы.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eastAsia="zh-CN" w:bidi="ar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Заключение</w:t>
      </w:r>
    </w:p>
    <w:p>
      <w:pPr>
        <w:ind w:left="0" w:leftChars="0" w:firstLine="798" w:firstLineChars="28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ходе выполнения курсовой работы была проведена практическая реализация базового компилятора, включающего основные этапы обработки исходного кода: лексический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>синтаксический</w:t>
      </w:r>
      <w:r>
        <w:rPr>
          <w:rFonts w:hint="default" w:ascii="Times New Roman" w:hAnsi="Times New Roman" w:cs="Times New Roman"/>
          <w:sz w:val="28"/>
          <w:szCs w:val="28"/>
        </w:rPr>
        <w:t xml:space="preserve"> и семантический</w:t>
      </w:r>
      <w:r>
        <w:rPr>
          <w:rFonts w:hint="default" w:ascii="Times New Roman" w:hAnsi="Times New Roman" w:cs="Times New Roman"/>
          <w:sz w:val="28"/>
          <w:szCs w:val="28"/>
        </w:rPr>
        <w:t xml:space="preserve"> анализ, построение внутреннего представления и генерацию выходного кода</w:t>
      </w:r>
      <w:r>
        <w:rPr>
          <w:rFonts w:hint="default" w:ascii="Times New Roman" w:hAnsi="Times New Roman" w:cs="Times New Roman"/>
          <w:sz w:val="28"/>
          <w:szCs w:val="28"/>
        </w:rPr>
        <w:t xml:space="preserve"> с последующей интерпретацией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</w:t>
      </w:r>
      <w:r>
        <w:rPr>
          <w:rFonts w:hint="default" w:ascii="Times New Roman" w:hAnsi="Times New Roman" w:cs="Times New Roman"/>
          <w:sz w:val="28"/>
          <w:szCs w:val="28"/>
        </w:rPr>
        <w:t xml:space="preserve"> позволи</w:t>
      </w:r>
      <w:r>
        <w:rPr>
          <w:rFonts w:hint="default" w:ascii="Times New Roman" w:hAnsi="Times New Roman" w:cs="Times New Roman"/>
          <w:sz w:val="28"/>
          <w:szCs w:val="28"/>
        </w:rPr>
        <w:t>ло</w:t>
      </w:r>
      <w:r>
        <w:rPr>
          <w:rFonts w:hint="default" w:ascii="Times New Roman" w:hAnsi="Times New Roman" w:cs="Times New Roman"/>
          <w:sz w:val="28"/>
          <w:szCs w:val="28"/>
        </w:rPr>
        <w:t xml:space="preserve"> на практике познакомиться с фундаментальными принципами, лежащими в основе трансляции языков программирования.</w:t>
      </w:r>
    </w:p>
    <w:p>
      <w:pPr>
        <w:ind w:left="0" w:leftChars="0" w:firstLine="798" w:firstLineChars="28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Работа над </w:t>
      </w:r>
      <w:r>
        <w:rPr>
          <w:rFonts w:hint="default" w:ascii="Times New Roman" w:hAnsi="Times New Roman" w:cs="Times New Roman"/>
          <w:sz w:val="28"/>
          <w:szCs w:val="28"/>
        </w:rPr>
        <w:t xml:space="preserve">компилятором </w:t>
      </w:r>
      <w:r>
        <w:rPr>
          <w:rFonts w:hint="default" w:ascii="Times New Roman" w:hAnsi="Times New Roman" w:cs="Times New Roman"/>
          <w:sz w:val="28"/>
          <w:szCs w:val="28"/>
        </w:rPr>
        <w:t>способствовала углублению понимания рабо</w:t>
      </w:r>
      <w:r>
        <w:rPr>
          <w:rFonts w:hint="default" w:ascii="Times New Roman" w:hAnsi="Times New Roman" w:cs="Times New Roman"/>
          <w:sz w:val="28"/>
          <w:szCs w:val="28"/>
        </w:rPr>
        <w:t>ты</w:t>
      </w:r>
      <w:r>
        <w:rPr>
          <w:rFonts w:hint="default" w:ascii="Times New Roman" w:hAnsi="Times New Roman" w:cs="Times New Roman"/>
          <w:sz w:val="28"/>
          <w:szCs w:val="28"/>
        </w:rPr>
        <w:t xml:space="preserve"> современны</w:t>
      </w:r>
      <w:r>
        <w:rPr>
          <w:rFonts w:hint="default" w:ascii="Times New Roman" w:hAnsi="Times New Roman" w:cs="Times New Roman"/>
          <w:sz w:val="28"/>
          <w:szCs w:val="28"/>
        </w:rPr>
        <w:t>х</w:t>
      </w:r>
      <w:r>
        <w:rPr>
          <w:rFonts w:hint="default" w:ascii="Times New Roman" w:hAnsi="Times New Roman" w:cs="Times New Roman"/>
          <w:sz w:val="28"/>
          <w:szCs w:val="28"/>
        </w:rPr>
        <w:t xml:space="preserve"> инструмент</w:t>
      </w:r>
      <w:r>
        <w:rPr>
          <w:rFonts w:hint="default" w:ascii="Times New Roman" w:hAnsi="Times New Roman" w:cs="Times New Roman"/>
          <w:sz w:val="28"/>
          <w:szCs w:val="28"/>
        </w:rPr>
        <w:t xml:space="preserve">ов </w:t>
      </w:r>
      <w:r>
        <w:rPr>
          <w:rFonts w:hint="default" w:ascii="Times New Roman" w:hAnsi="Times New Roman" w:cs="Times New Roman"/>
          <w:sz w:val="28"/>
          <w:szCs w:val="28"/>
        </w:rPr>
        <w:t>разработки и как они интерпретируют написанный код. Полученные знания и навыки могут быть полезны в дальнейшей учебной и профессиональной деятельности, особенно в областях, связанных с разработкой языков, парсеров, трансляторов и системного программного обеспечения.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Приложение А – Текст программы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com.ilyakrn.entities.items;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BinOperationItem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String operation;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Type operand1;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Type operand2;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Type result;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BinOperationItem(String operation, Type operand1, Type operand2, Type result)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this.operation = operation;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this.operand1 = operand1;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this.operand2 = operand2;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this.result = result;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String getOperation()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operation;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Type getOperand1()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operand1;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Type getOperand2()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operand2;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Type getResult()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com.ilyakrn.exceptions.external;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CompilerExternalException extends RuntimeException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CompilerExternalException(String message)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super(message);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com.ilyakrn.exceptions.internal;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CompilerInternalException extends RuntimeException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CompilerInternalException(String message)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super(message);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com.ilyakrn.entities.items;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DelimiterItem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String lexeme;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String getLexeme()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lexeme;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void setLexeme(String lexeme)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this.lexeme = lexeme;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DelimiterItem(String lexeme)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this.lexeme = lexeme;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com.ilyakrn.entities.items;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IdentifierItem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String lexeme;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boolean isInit;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Type type;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void setInit(boolean init)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isInit = init;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void setType(Type type)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this.type = type;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String getLexeme()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lexeme;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boolean isInit()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isInit;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Type getType()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type;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IdentifierItem(String lexeme, boolean isInit, Type type)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this.lexeme = lexeme;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this.isInit = isInit;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this.type = type;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}package com.ilyakrn.exceptions.internal;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InternalInterpreterException extends CompilerInternalException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InternalInterpreterException(String message)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super("Interpreter internal error: " + message);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com.ilyakrn.exceptions.internal;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InternalLexerException extends CompilerInternalException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InternalLexerException(String message)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super("Lexer internal error: " + message);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com.ilyakrn.exceptions.internal;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InternalParserException extends CompilerInternalException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InternalParserException(String message)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super("Parser internal error: " + message);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com.ilyakrn.entities;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com.ilyakrn.entities.items.*;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java.util.ArrayList;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final class InternalProgramPresentation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static final int serviceTableId = 0;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static final int delimiterTableId = 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static final int identifierTableId = 2;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static final int numberTableId = 3;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static final int polizTableId = 4;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static final int polizPointerTableId = 5;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ArrayList&lt;ServiceItem&gt; serviceTable;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ArrayList&lt;DelimiterItem&gt; delimiterTable;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ArrayList&lt;IdentifierItem&gt; identifierTable;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ArrayList&lt;NumberItem&gt; numberTable;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ArrayList&lt;BinOperationItem&gt; binOperationTable;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ArrayList&lt;PolizItem&gt; polizTable;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ArrayList&lt;PolizPointerItem&gt; polizPointerTable;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ArrayList&lt;LexemesSeqItem&gt; lexemesSeqTable;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InternalProgramPresentation(ArrayList&lt;ServiceItem&gt; serviceTable, ArrayList&lt;DelimiterItem&gt; delimiterTable, ArrayList&lt;IdentifierItem&gt; identifierTable, ArrayList&lt;NumberItem&gt; numberTable, ArrayList&lt;LexemesSeqItem&gt; lexemesSeqTable, ArrayList&lt;BinOperationItem&gt; binOperationTable, ArrayList&lt;PolizItem&gt; polizTable, ArrayList&lt;PolizPointerItem&gt; polizPointerTable)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this.serviceTable = serviceTable;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this.delimiterTable = delimiterTable;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this.identifierTable = identifierTable;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this.numberTable = numberTable;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this.lexemesSeqTable = lexemesSeqTable;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this.binOperationTable = binOperationTable;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this.polizTable = polizTable;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this.polizPointerTable = polizPointerTable;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ArrayList&lt;PolizItem&gt; getPolizTable()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polizTable;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ArrayList&lt;BinOperationItem&gt; getBinOperationTable()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binOperationTable;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ArrayList&lt;ServiceItem&gt; getServiceTable()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serviceTable;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ArrayList&lt;DelimiterItem&gt; getDelimiterTable()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delimiterTable;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ArrayList&lt;IdentifierItem&gt; getIdentifierTable()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identifierTable;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ArrayList&lt;NumberItem&gt; getNumberTable()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numberTable;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ArrayList&lt;LexemesSeqItem&gt; getLexemesSeqTable()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lexemesSeqTable;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ArrayList&lt;PolizPointerItem&gt; getPolizPointerTable()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polizPointerTable;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String toString()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StringBuilder sb = new StringBuilder();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sb.append("LexerOutput:\nTables:\n");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sb.append("=================BIN_OPS=================\n");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binOperationTable.size();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sb.append(String.format("%s\t%s\t%s\t%s\t%s\n", i, binOperationTable.get(i).getOperation(), binOperationTable.get(i).getOperand1(), binOperationTable.get(i).getOperand2(), binOperationTable.get(i).getResult()));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sb.append("=================SERVICE=================\n");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serviceTable.size();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sb.append(String.format("%s\t%s\n", i, serviceTable.get(i).getLexeme()));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sb.append("==================DELIM==================\n");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delimiterTable.size();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sb.append(String.format("%s\t%s\n", i, delimiterTable.get(i).getLexeme()));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sb.append("==================IDENT==================\n");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identifierTable.size();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sb.append(String.format("%s\t%s\t\t\t\t%s\t%s\n", i, identifierTable.get(i).getLexeme(), identifierTable.get(i).getType() != null ? identifierTable.get(i).getType().name() : "null", identifierTable.get(i).isInit()));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sb.append("===================NUM===================\n");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numberTable.size();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sb.append(String.format("%s\t%s\t%s\t%s\n", i, numberTable.get(i).getLexeme(), numberTable.get(i).getType().name(), numberTable.get(i).getDimensionCount()));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sb.append("=================POINTER=================\n");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polizPointerTable.size();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sb.append(String.format("%s\t%s\n", i, polizPointerTable.get(i).getPolizIndex()));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sb.append("==================LEXEMES==================\n");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lexemesSeqTable.size();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lexemeName = "";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tableName = "";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switch (lexemesSeqTable.get(i).getTableId()){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serviceTableId: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lexemeName = serviceTable.get(lexemesSeqTable.get(i).getLexId()).getLexeme();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tableName = "serv";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delimiterTableId: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lexemeName = delimiterTable.get(lexemesSeqTable.get(i).getLexId()).getLexeme();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tableName = "delim";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identifierTableId: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lexemeName = identifierTable.get(lexemesSeqTable.get(i).getLexId()).getLexeme();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tableName = "ident";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numberTableId: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lexemeName = numberTable.get(lexemesSeqTable.get(i).getLexId()).getLexeme();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tableName = "num 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sb.append(String.format("%s\t%s\t%s\t%s\t\t\t\t%s\n", i, lexemesSeqTable.get(i).getLexId(), lexemesSeqTable.get(i).getTableId(), tableName, lexemeName 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sb.append("===================POLIZ===================\n");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polizTable.size();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lexemeName = "";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tableName = "";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switch (polizTable.get(i).getTableId()){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serviceTableId: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lexemeName = serviceTable.get(polizTable.get(i).getLexId()).getLexeme();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tableName = "serv";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delimiterTableId: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lexemeName = delimiterTable.get(polizTable.get(i).getLexId()).getLexeme();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tableName = "delim";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identifierTableId: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lexemeName = identifierTable.get(polizTable.get(i).getLexId()).getLexeme();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tableName = "ident";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numberTableId: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lexemeName = numberTable.get(polizTable.get(i).getLexId()).getLexeme();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tableName = "num 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polizPointerTableId: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lexemeName = String.valueOf(polizPointerTable.get(polizTable.get(i).getLexId()).getPolizIndex());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tableName = "point";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sb.append(String.format("%s\t%s\t\t%s\n", i, tableName, lexemeName));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sb.toString();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com.ilyakrn.exceptions.external;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InterpretationException extends CompilerExternalException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InterpretationException(String message)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super("Interpretation error: " + message);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com.ilyakrn.interpreter;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com.ilyakrn.entities.InternalProgramPresentation;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com.ilyakrn.entities.items.*;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com.ilyakrn.exceptions.external.InterpretationException;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java.util.ArrayList;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java.util.HashMap;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java.util.Scanner;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java.util.Stack;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Interpreter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HashMap&lt;String, MemoryItem&gt; memory;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InternalProgramPresentation internalProgramPresentation;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void interpret(InternalProgramPresentation input)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memory = new HashMap&lt;&gt;();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internalProgramPresentation = input;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internalProgramPresentation.getIdentifierTable().size();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IdentifierItem item = internalProgramPresentation.getIdentifierTable().get(i);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defaultValue = "";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switch (item.getType())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defaultValue="0";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FLOAT: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defaultValue="0.0";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BOOL: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defaultValue="false";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InterpretationException("Unknown item type: '" + item.getType()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memory.put(getMemoryAddress(InternalProgramPresentation.identifierTableId, i), new MemoryItem(item.getType(), defaultValue));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internalProgramPresentation.getNumberTable().size();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NumberItem item = internalProgramPresentation.getNumberTable().get(i);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(item.getType() == Type.INT){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originValue = item.getLexeme();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if(originValue.charAt(originValue.length() - 1) == 'b' ||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originValue.charAt(originValue.length() - 1) == 'o' ||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originValue.charAt(originValue.length() - 1) == 'd' ||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originValue.charAt(originValue.length() - 1) == 'h'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originValue = originValue.substring(0, originValue.length() - 1);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value = "" + Integer.parseInt(originValue, item.getDimensionCount());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memory.put(getMemoryAddress(InternalProgramPresentation.numberTableId, i), new MemoryItem(Type.INT, value));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(item.getType() == Type.FLOAT){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originValue = item.getLexeme();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value = "" + Float.parseFloat(originValue);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memory.put(getMemoryAddress(InternalProgramPresentation.numberTableId, i), new MemoryItem(Type.FLOAT, value));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catch (NumberFormatException e)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InterpretationException("can not convert '" + item.getLexeme() + "' to decimal int");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internalProgramPresentation.getServiceTable().size();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ServiceItem item = internalProgramPresentation.getServiceTable().get(i);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(item.getLexeme() == "true" || item.getLexeme() == "false")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memory.put(getMemoryAddress(InternalProgramPresentation.serviceTableId, i), new MemoryItem(Type.BOOL, item.getLexeme()));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internalProgramPresentation.getPolizPointerTable().size();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PolizPointerItem item = internalProgramPresentation.getPolizPointerTable().get(i);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memory.put(getMemoryAddress(InternalProgramPresentation.polizPointerTableId, i), new MemoryItem(Type.INT, String.valueOf(item.getPolizIndex())));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Stack&lt;InterpreterStackItem&gt; execStack = new Stack&lt;&gt;();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internalProgramPresentation.getPolizTable().size();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PolizItem currentPolizItem = internalProgramPresentation.getPolizTable().get(i);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(i == internalProgramPresentation.getPolizTable().size() - 1){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(!execStack.isEmpty())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InterpretationException("unexpected end of program");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(currentPolizItem.getTableId() != InternalProgramPresentation.delimiterTableId || !internalProgramPresentation.getDelimiterTable().get(currentPolizItem.getLexId()).getLexeme().equals("}"))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InterpretationException("program must be terminated by '}'");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(currentPolizItem.getTableId() == InternalProgramPresentation.delimiterTableId)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operator = internalProgramPresentation.getDelimiterTable().get(currentPolizItem.getLexId()).getLexeme();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operandsCount = getOperandsCount(operator);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(operandsCount == 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(execStack.size() &lt; 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InterpretationException("execution stack size &lt; 1 for 1-placed operator '" + internalProgramPresentation.getDelimiterTable().get(currentPolizItem.getLexId()).getLexeme()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InterpreterStackItem stackOperand = execStack.pop();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switch (operator){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"!":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 = Integer.parseInt(stackOperand.getValue()) - 1;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(i &lt; 0 || i &gt;= internalProgramPresentation.getPolizTable().size())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InterpretationException("poliz pointer out of bounds");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catch (NumberFormatException e){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InterpretationException("invalid poliz pointer value");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"R":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(stackOperand.getMemoryAddress() == null)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InterpretationException("memory to read not allocated");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Scanner scanner = new Scanner(System.in);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value = scanner.nextLine();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switch (stackOperand.getType()){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integerValue = Integer.parseInt(value);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MemoryItem memoryItem = memory.get(stackOperand.getMemoryAddress());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memoryItem.setValue(String.valueOf(integerValue));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memory.put(stackOperand.getMemoryAddress(), memoryItem);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}catch (NumberFormatException e){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InterpretationException("invalid integer value");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FLOAT: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float floatValue = Float.parseFloat(value);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MemoryItem memoryItem = memory.get(stackOperand.getMemoryAddress());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memoryItem.setValue(String.valueOf(floatValue));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memory.put(stackOperand.getMemoryAddress(), memoryItem);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}catch (NumberFormatException e){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InterpretationException("invalid float value");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BOOL: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(!value.equals("true") &amp;&amp; !value.equals("false"))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InterpretationException("can not convert '" + value + "' to bool");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MemoryItem memoryItem = memory.get(stackOperand.getMemoryAddress());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memoryItem.setValue(value);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memory.put(stackOperand.getMemoryAddress(), memoryItem);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InterpretationException("unknown type '" + stackOperand.getType().name()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"W":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System.out.println(stackOperand.getValue());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"not":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execStack.push(new InterpreterStackItem(stackOperand.getValue().equals("true") ? "false" : "true", Type.BOOL, null));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InterpretationException("Invalid poliz operator '" + internalProgramPresentation.getDelimiterTable().get(currentPolizItem.getLexId()).getLexeme()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(operandsCount == 2)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(execStack.size() &lt; 2)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InterpretationException("execution stack size &lt; 2 for 2-placed operator '" + internalProgramPresentation.getDelimiterTable().get(currentPolizItem.getLexId()).getLexeme()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InterpreterStackItem stackOperand2 = execStack.pop();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InterpreterStackItem stackOperand1 = execStack.pop();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switch (operator){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"&gt;":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float floatValue1 = Float.parseFloat(stackOperand1.getValue());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float floatValue2 = Float.parseFloat(stackOperand2.getValue());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execStack.push(new InterpreterStackItem(floatValue1 &gt; floatValue2 ? "true" : "false", getBinOpResultType(operator, stackOperand1.getType(), stackOperand2.getType()), null));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}catch (NumberFormatException e){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InterpretationException("can apply '&gt;' to '" + stackOperand1.getValue() + "' and '" + stackOperand2.getValue()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"&lt;":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float floatValue1 = Float.parseFloat(stackOperand1.getValue());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float floatValue2 = Float.parseFloat(stackOperand2.getValue());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execStack.push(new InterpreterStackItem(floatValue1 &lt; floatValue2 ? "true" : "false", getBinOpResultType(operator, stackOperand1.getType(), stackOperand2.getType()), null));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}catch (NumberFormatException e){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InterpretationException("can apply '&lt;' to '" + stackOperand1.getValue() + "' and '" + stackOperand2.getValue()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"&lt;&gt;":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value1;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value2;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(stackOperand1.getType() == Type.BOOL &amp;&amp; stackOperand2.getType() == Type.BOOL){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value1 = String.valueOf(Boolean.parseBoolean(stackOperand1.getValue()));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value2 = String.valueOf(Boolean.parseBoolean(stackOperand2.getValue()));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value1 = String.valueOf(Float.parseFloat(stackOperand1.getValue()));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value2 = String.valueOf(Float.parseFloat(stackOperand2.getValue()));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execStack.push(new InterpreterStackItem(!value1.equals(value2) ? "true" : "false", getBinOpResultType(operator, stackOperand1.getType(), stackOperand2.getType()), null));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}catch (NumberFormatException e){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InterpretationException("can apply '&lt;&gt;' to '" + stackOperand1.getValue() + "' and '" + stackOperand2.getValue()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"&gt;=":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float floatValue1 = Float.parseFloat(stackOperand1.getValue());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float floatValue2 = Float.parseFloat(stackOperand2.getValue());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execStack.push(new InterpreterStackItem(floatValue1 &gt;= floatValue2 ? "true" : "false", getBinOpResultType(operator, stackOperand1.getType(), stackOperand2.getType()), null));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}catch (NumberFormatException e){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InterpretationException("can apply '&gt;=' to '" + stackOperand1.getValue() + "' and '" + stackOperand2.getValue()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"&lt;=":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float floatValue1 = Float.parseFloat(stackOperand1.getValue());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float floatValue2 = Float.parseFloat(stackOperand2.getValue());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execStack.push(new InterpreterStackItem(floatValue1 &lt;= floatValue2 ? "true" : "false", getBinOpResultType(operator, stackOperand1.getType(), stackOperand2.getType()), null));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}catch (NumberFormatException e){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InterpretationException("can apply '&lt;=' to '" + stackOperand1.getValue() + "' and '" + stackOperand2.getValue()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"=":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value1;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value2;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(stackOperand1.getType() == Type.BOOL &amp;&amp; stackOperand2.getType() == Type.BOOL){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value1 = String.valueOf(Boolean.parseBoolean(stackOperand1.getValue()));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value2 = String.valueOf(Boolean.parseBoolean(stackOperand2.getValue()));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value1 = String.valueOf(Float.parseFloat(stackOperand1.getValue()));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value2 = String.valueOf(Float.parseFloat(stackOperand2.getValue()));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execStack.push(new InterpreterStackItem(value1.equals(value2) ? "true" : "false", getBinOpResultType(operator, stackOperand1.getType(), stackOperand2.getType()), null));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}catch (NumberFormatException e){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InterpretationException("can apply '=' to '" + stackOperand1.getValue() + "' and '" + stackOperand2.getValue()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"+":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float floatValue1 = Float.parseFloat(stackOperand1.getValue());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float floatValue2 = Float.parseFloat(stackOperand2.getValue());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res = String.valueOf(floatValue1 + floatValue2);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(getBinOpResultType(operator, stackOperand1.getType(), stackOperand2.getType()) == Type.INT)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 = res.substring(0, res.length() - 2);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execStack.push(new InterpreterStackItem(res, getBinOpResultType(operator, stackOperand1.getType(), stackOperand2.getType()), null));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}catch (NumberFormatException e){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InterpretationException("can apply '+' to '" + stackOperand1.getValue() + "' and '" + stackOperand2.getValue()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"-":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float floatValue1 = Float.parseFloat(stackOperand1.getValue());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float floatValue2 = Float.parseFloat(stackOperand2.getValue());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res = String.valueOf(floatValue1 - floatValue2);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(getBinOpResultType(operator, stackOperand1.getType(), stackOperand2.getType()) == Type.INT)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 = res.substring(0, res.length() - 2);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execStack.push(new InterpreterStackItem(res, getBinOpResultType(operator, stackOperand1.getType(), stackOperand2.getType()), null));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}catch (NumberFormatException e){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InterpretationException("can apply '-' to '" + stackOperand1.getValue() + "' and '" + stackOperand2.getValue()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"*":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float floatValue1 = Float.parseFloat(stackOperand1.getValue());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float floatValue2 = Float.parseFloat(stackOperand2.getValue());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res = String.valueOf(floatValue1 * floatValue2);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(getBinOpResultType(operator, stackOperand1.getType(), stackOperand2.getType()) == Type.INT)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 = res.substring(0, res.length() - 2);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execStack.push(new InterpreterStackItem(res, getBinOpResultType(operator, stackOperand1.getType(), stackOperand2.getType()), null));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}catch (NumberFormatException e){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InterpretationException("can apply '*' to '" + stackOperand1.getValue() + "' and '" + stackOperand2.getValue()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"/":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float floatValue1 = Float.parseFloat(stackOperand1.getValue());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float floatValue2 = Float.parseFloat(stackOperand2.getValue());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res = String.valueOf(floatValue1 / floatValue2);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execStack.push(new InterpreterStackItem(res, getBinOpResultType(operator, stackOperand1.getType(), stackOperand2.getType()), null));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}catch (NumberFormatException e){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InterpretationException("can apply '/' to '" + stackOperand1.getValue() + "' and '" + stackOperand2.getValue()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"or":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boolean booleanValue1 = Boolean.parseBoolean(stackOperand1.getValue());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boolean booleanValue2 = Boolean.parseBoolean(stackOperand2.getValue());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res = String.valueOf(booleanValue1 || booleanValue2);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execStack.push(new InterpreterStackItem(res, getBinOpResultType(operator, stackOperand1.getType(), stackOperand2.getType()), null));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}catch (NumberFormatException e){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InterpretationException("can apply 'or' to '" + stackOperand1.getValue() + "' and '" + stackOperand2.getValue()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"and":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boolean booleanValue1 = Boolean.parseBoolean(stackOperand1.getValue());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boolean booleanValue2 = Boolean.parseBoolean(stackOperand2.getValue());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res = String.valueOf(booleanValue1 &amp;&amp; booleanValue2);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execStack.push(new InterpreterStackItem(res, getBinOpResultType(operator, stackOperand1.getType(), stackOperand2.getType()), null));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}catch (NumberFormatException e){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InterpretationException("can apply 'and' to '" + stackOperand1.getValue() + "' and '" + stackOperand2.getValue()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"ass":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(stackOperand1.getMemoryAddress() == null)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InterpretationException("memory to read not allocated");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MemoryItem memoryItem = memory.get(stackOperand1.getMemoryAddress());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memoryItem.setValue(String.valueOf(stackOperand2.getValue()));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memory.put(stackOperand1.getMemoryAddress(), memoryItem);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"!F":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(stackOperand1.getType() == Type.BOOL){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(stackOperand1.getValue().equals("false")){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 = Integer.parseInt(stackOperand2.getValue()) - 1;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(i &lt; 0 || i &gt;= internalProgramPresentation.getPolizTable().size())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InterpretationException("poliz pointer out of bounds");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InterpretationException("'!F' can not apply to " + stackOperand1.getValue() + "' and '" + stackOperand2.getValue()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catch (NumberFormatException e){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InterpretationException("invalid poliz pointer value");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InterpretationException("Invalid poliz operator " + internalProgramPresentation.getDelimiterTable().get(currentPolizItem.getLexId()).getLexeme());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InterpretationException("operator with '" + operandsCount + "' operands are not allowed. operator '" + internalProgramPresentation.getDelimiterTable().get(currentPolizItem.getLexId()).getLexeme()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execStack.push(new InterpreterStackItem(getValueById(currentPolizItem.getTableId(), currentPolizItem.getLexId()), getTypeById(currentPolizItem.getTableId(), currentPolizItem.getLexId()), getMemoryAddress(currentPolizItem.getTableId(), currentPolizItem.getLexId())));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Type getTypeById(int tableId, int lexId){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switch (tableId){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InternalProgramPresentation.identifierTableId: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(lexId &gt;= internalProgramPresentation.getIdentifierTable().size())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InterpretationException("identifier table id out of bounds");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internalProgramPresentation.getIdentifierTable().get(lexId).getType();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InternalProgramPresentation.numberTableId: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(lexId &gt;= internalProgramPresentation.getNumberTable().size())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InterpretationException("number table id out of bounds");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internalProgramPresentation.getNumberTable().get(lexId).getType();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InternalProgramPresentation.serviceTableId: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(lexId &gt;= internalProgramPresentation.getServiceTable().size())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InterpretationException("servide table id out of bounds");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(!internalProgramPresentation.getServiceTable().get(lexId).getLexeme().equals("true") &amp;&amp; !internalProgramPresentation.getServiceTable().get(lexId).getLexeme().equals("false"))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InterpretationException("can not ger type of '" + internalProgramPresentation.getServiceTable().get(lexId).getLexeme()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Type.BOOL;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InternalProgramPresentation.polizPointerTableId: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Type.INT;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InterpretationException("can not get type of lexeme");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getValueById(int tableId, int lexId){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memory.get(getMemoryAddress(tableId, lexId)).getValue();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getMemoryAddress(int tableId, int lexemeId)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tableId + ":" + lexemeId;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getOperandsCount(String operator)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switch (operator)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"&gt;":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"&lt;":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"&lt;&gt;":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"&gt;=":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"&lt;=":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"=":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"+":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"-":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"*":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"/":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"or":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"and":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"ass":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"!F":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"!":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"R":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"W":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"not":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InterpretationException("Invalid poliz operator '" + operator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Type getBinOpResultType(String operator, Type type1, Type type2)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(BinOperationItem binOperationItem : internalProgramPresentation.getBinOperationTable())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(binOperationItem.getOperation().equals(operator) &amp;&amp; binOperationItem.getOperand1() == type1 &amp;&amp; binOperationItem.getOperand2() == type2)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binOperationItem.getResult();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InterpretationException("can not get result type for '" + type1 + "' '" + operator + "' '" + type2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com.ilyakrn.entities.items;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InterpreterStackItem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String value;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Type type;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String memoryAddress;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InterpreterStackItem(String value, Type type, String memoryAddress)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this.value = value;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this.type = type;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this.memoryAddress = memoryAddress;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String getValue()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value;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Type getType()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type;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String getMemoryAddress()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memoryAddress;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com.ilyakrn.entities.items;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LexemesSeqItem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int tableId;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int lexId;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int row;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int col;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LexemesSeqItem(int tableId, int lexId, int row, int col)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this.tableId = tableId;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this.lexId = lexId;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this.row = row;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this.col = col;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int getTableId()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tableId;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int getLexId()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lexId;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int getRow()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row;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int getCol()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col;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com.ilyakrn.lexer;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com.ilyakrn.entities.InternalProgramPresentation;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com.ilyakrn.entities.items.*;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com.ilyakrn.exceptions.external.LexicalException;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com.ilyakrn.exceptions.internal.InternalLexerException;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java.util.ArrayList;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java.util.LinkedList;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java.util.Queue;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Lexer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enum STATE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READ,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IDENT,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NUM_BIN, NUM_BIN_FIN,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NUM_OCT, NUM_OCT_FIN,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NUM_DEC, NUM_DEC_FIN,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NUM_HEX, NUM_HEX_FIN,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NUM_REAL_POINT_1, NUM_REAL_POINT_2, NUM_REAL_POINT_ORDER_START_1, NUM_REAL_POINT_ORDER_START_2, NUM_REAL_POINT_ORDER,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NUM_REAL_ORDER_OR_HEX, NUM_REAL_ORDER,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DELIMITER,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COMMENT,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COMMENT_START,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COMMENT_END,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MORE_THEN_EQUAL,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LESS_THEN_EQUAL,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END,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ERROR,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String lexBuffer;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STATE currentState;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Character currentChar;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curLexId;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curTableId;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curRow;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curCol;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ArrayList&lt;ServiceItem&gt; serviceTable;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ArrayList&lt;DelimiterItem&gt; delimiterTable;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ArrayList&lt;IdentifierItem&gt; identifierTable;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ArrayList&lt;NumberItem&gt; numberTable;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ArrayList&lt;LexemesSeqItem&gt; lexemesSeqTable;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Queue&lt;Character&gt; input;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Lexer()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input = new LinkedList&lt;&gt;();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serviceTable = new ArrayList&lt;&gt;();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 = new ArrayList&lt;&gt;();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identifierTable = new ArrayList&lt;&gt;();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numberTable = new ArrayList&lt;&gt;();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lexemesSeqTable = new ArrayList&lt;&gt;();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curRow = 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curCol = 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serviceTable.add(new ServiceItem("true"));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serviceTable.add(new ServiceItem("false"));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serviceTable.add(new ServiceItem("int"));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serviceTable.add(new ServiceItem("float"));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serviceTable.add(new ServiceItem("bool"));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serviceTable.add(new ServiceItem("if"));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serviceTable.add(new ServiceItem("then"));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serviceTable.add(new ServiceItem("else"));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serviceTable.add(new ServiceItem("for"));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serviceTable.add(new ServiceItem("while"));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serviceTable.add(new ServiceItem("to"));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serviceTable.add(new ServiceItem("do"));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serviceTable.add(new ServiceItem("read"));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serviceTable.add(new ServiceItem("write"));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DelimiterItem("\n"));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DelimiterItem(";"));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DelimiterItem(":"));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DelimiterItem(","));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DelimiterItem("&gt;"));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DelimiterItem("&lt;"));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DelimiterItem("&lt;&gt;"));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DelimiterItem("&gt;="));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DelimiterItem("&lt;="));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DelimiterItem("="));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DelimiterItem("+"));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DelimiterItem("-"));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DelimiterItem("*"));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DelimiterItem("/"));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DelimiterItem("or"));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DelimiterItem("and"));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DelimiterItem("not"));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DelimiterItem("ass"));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DelimiterItem("("));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DelimiterItem(")"));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DelimiterItem("{"));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DelimiterItem("}"));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boolean isBinAllow(){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currentChar &gt;= '0' &amp;&amp; currentChar &lt;= '1';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boolean isOctAllow(){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currentChar &gt;= '0' &amp;&amp; currentChar &lt;= '7';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boolean isDecAllow(){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currentChar &gt;= '0' &amp;&amp; currentChar &lt;= '9';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boolean isHexAllow(){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currentChar &gt;= '0' &amp;&amp; currentChar &lt;= '9' || currentChar &gt;= 'A' &amp;&amp; currentChar &lt;= 'F' || currentChar &gt;= 'a' &amp;&amp; currentChar &lt;= 'f';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boolean isNumber(){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currentChar &gt;= '0' &amp;&amp; currentChar &lt;= '9';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boolean isLetter(){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currentChar &gt;= 'A' &amp;&amp; currentChar &lt;= 'Z' || currentChar &gt;= 'a' &amp;&amp; currentChar &lt;= 'z';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void clean(){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lexBuffer = "";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void add(){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lexBuffer += currentChar;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void read()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currentChar = 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(currentChar == '\n'){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curRow++;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curCol = 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curCol++;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void check(int tableId) throws InternalLexerException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switch (tableId){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InternalProgramPresentation.serviceTableId: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curTableId = tableId;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serviceTable.size();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if(serviceTable.get(i).getLexeme().equals(lexBuffer)){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curLexId = i;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curLexId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InternalProgramPresentation.delimiterTableId: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curTableId = tableId;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delimiterTable.size();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if(delimiterTable.get(i).getLexeme().equals(lexBuffer)){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curLexId = i;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curLexId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InternalProgramPresentation.identifierTableId: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curTableId = tableId;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identifierTable.size();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if(identifierTable.get(i).getLexeme().equals(lexBuffer)){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curLexId = i;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curLexId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InternalProgramPresentation.numberTableId: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curTableId = tableId;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numberTable.size();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if(numberTable.get(i).getLexeme().equals(lexBuffer)){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curLexId = i;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curLexId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InternalLexerException("table with id '" + tableId + "' not exists");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void put(int tableId, Type numType, int numDimensionCount) throws InternalLexerException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switch (tableId){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InternalProgramPresentation.serviceTableId: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InternalProgramPresentation.delimiterTableId: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InternalLexerException("table with id '" + tableId + "' can not modify");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InternalProgramPresentation.identifierTableId: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curTableId = tableId;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findId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identifierTable.size();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if(identifierTable.get(i).getLexeme().equals(lexBuffer)){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findId = i;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if(findId ==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identifierTable.add(new IdentifierItem(lexBuffer, false, null));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curLexId = identifierTable.size() - 1;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curLexId = findId;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InternalProgramPresentation.numberTableId: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curTableId = tableId;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findId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numberTable.size();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if(numberTable.get(i).getLexeme().equals(lexBuffer)){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findId = i;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if(findId ==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numberTable.add(new NumberItem(lexBuffer, numDimensionCount, numType));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curLexId = numberTable.size() - 1;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curLexId = findId;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InternalLexerException("table with id '" + tableId + "' not exists");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void write(int tableId, int lexId) throws InternalLexerException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switch (tableId){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InternalProgramPresentation.serviceTableId: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(lexId &gt;= serviceTable.size() || lexId &lt; 0)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InternalLexerException("lexeme in table '" + tableId + "' with id '" + lexId + "' not exists");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lexemesSeqTable.add(new LexemesSeqItem(tableId, lexId, curRow, curCol));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InternalProgramPresentation.delimiterTableId: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(lexId &gt;= delimiterTable.size() || lexId &lt; 0)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InternalLexerException("lexeme in table '" + tableId + "' with id '" + lexId + "' not exists");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lexemesSeqTable.add(new LexemesSeqItem(tableId, lexId, curRow, curCol));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InternalProgramPresentation.identifierTableId: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(lexId &gt;= identifierTable.size() || lexId &lt; 0)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InternalLexerException("lexeme in table '" + tableId + "' with id '" + lexId + "' not exists");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lexemesSeqTable.add(new LexemesSeqItem(tableId, lexId, curRow, curCol));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InternalProgramPresentation.numberTableId: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(lexId &gt;= numberTable.size() || lexId &lt; 0)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InternalLexerException("lexeme in table '" + tableId + "' with id '" + lexId + "' not exists");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lexemesSeqTable.add(new LexemesSeqItem(tableId, lexId, curRow, curCol));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InternalLexerException("table with id '" + tableId + "' not exists");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InternalProgramPresentation analyze(String progText) throws InternalLexerException, LexicalException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identifierTable.clear();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numberTable.clear();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lexemesSeqTable.clear();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input.clear();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lexBuffer = "";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currentChar = null;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message = "";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char[] progChars = progText.toCharArray();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progChars.length;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input.add(progChars[i]);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STATE.READ;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while (currentState != STATE.END &amp;&amp; currentState != STATE.ERROR)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switch (currentState)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READ: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read();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if(currentChar == null){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"program end reached before '}'";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 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(isBinAllow())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STATE.NUM_BIN;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(isOctAllow())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STATE.NUM_OCT;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(isDecAllow())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STATE.NUM_DEC;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(isLetter())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STATE.IDENT;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'.')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STATE.NUM_REAL_POINT_1;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STATE.DELIMITER;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NUM_BIN: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read();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if(currentChar == null){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"program end reached before '}'";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(isBinAllow())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'.')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STATE.NUM_REAL_POINT_1;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'E' || currentChar == 'e')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STATE.NUM_REAL_ORDER_OR_HEX;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'B' || currentChar == 'b')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STATE.NUM_BIN_FIN;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'O' || currentChar == 'o')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STATE.NUM_OCT_FIN;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'D' || currentChar == 'd')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STATE.NUM_DEC_FIN;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'H' || currentChar == 'h')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STATE.NUM_HEX_FIN;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(isOctAllow())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STATE.NUM_OCT;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(isDecAllow())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STATE.NUM_DEC;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(isHexAllow())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STATE.NUM_HEX;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(isLetter())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STATE.DELIMITER;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put(InternalProgramPresentation.numberTableId, Type.INT, 10);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write(InternalProgramPresentation.numberTableId,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NUM_OCT: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read();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if(currentChar == null){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"program end reached before '}'";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(isOctAllow())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'.')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STATE.NUM_REAL_POINT_1;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'E' || currentChar == 'e')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STATE.NUM_REAL_ORDER_OR_HEX;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'O' || currentChar == 'o')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STATE.NUM_OCT_FIN;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'D' || currentChar == 'd')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STATE.NUM_DEC_FIN;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'H' || currentChar == 'h')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STATE.NUM_HEX_FIN;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(isDecAllow())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STATE.NUM_DEC;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(isHexAllow())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STATE.NUM_HEX;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(isLetter())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STATE.DELIMITER;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put(InternalProgramPresentation.numberTableId, Type.INT, 10);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write(InternalProgramPresentation.numberTableId,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NUM_DEC: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read();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if(currentChar == null){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"program end reached before '}'";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(isDecAllow())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'.')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STATE.NUM_REAL_POINT_1;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'E' || currentChar == 'e')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STATE.NUM_REAL_ORDER_OR_HEX;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'D' || currentChar == 'd')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STATE.NUM_DEC_FIN;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'H' || currentChar == 'h')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STATE.NUM_HEX_FIN;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(isHexAllow())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STATE.NUM_HEX;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(isLetter())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STATE.DELIMITER;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put(InternalProgramPresentation.numberTableId, Type.INT, 10);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write(InternalProgramPresentation.numberTableId,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NUM_HEX: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read();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if(currentChar == null){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"program end reached before '}'";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(isHexAllow())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'H' || currentChar == 'h')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STATE.NUM_HEX_FIN;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IDENT: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read();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if(currentChar == null){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"program end reached before '}'";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(isLetter())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(isNumber())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STATE.DELIMITER;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check(InternalProgramPresentation.serviceTableId);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(curLexId ==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check(InternalProgramPresentation.delimiterTableId);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(curLexId ==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put(InternalProgramPresentation.identifierTableId, null, 0);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write(InternalProgramPresentation.identifierTableId,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write(InternalProgramPresentation.delimiterTableId,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write(InternalProgramPresentation.serviceTableId,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NUM_BIN_FIN: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read();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if(currentChar == null){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"program end reached before '}'";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'H' || currentChar == 'h')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STATE.NUM_HEX_FIN;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(isHexAllow())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STATE.NUM_HEX;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(isLetter() || isNumber())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STATE.DELIMITER;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put(InternalProgramPresentation.numberTableId, Type.INT, 2);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write(InternalProgramPresentation.numberTableId,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NUM_DEC_FIN: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read();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if(currentChar == null){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"program end reached before '}'";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'H' || currentChar == 'h')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STATE.NUM_HEX_FIN;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(isHexAllow())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STATE.NUM_HEX;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(isLetter() || isNumber())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STATE.DELIMITER;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put(InternalProgramPresentation.numberTableId, Type.INT, 10);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write(InternalProgramPresentation.numberTableId,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NUM_OCT_FIN: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read();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if(currentChar == null){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"program end reached before '}'";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(isLetter() || isNumber())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STATE.DELIMITER;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put(InternalProgramPresentation.numberTableId, Type.INT, 8);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write(InternalProgramPresentation.numberTableId,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NUM_HEX_FIN: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read();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if(currentChar == null){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"program end reached before '}'";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(isLetter() || isNumber())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STATE.DELIMITER;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put(InternalProgramPresentation.numberTableId, Type.INT, 16);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write(InternalProgramPresentation.numberTableId,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NUM_REAL_POINT_1: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read();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if(currentChar == null){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"program end reached before '}'";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(isNumber())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STATE.NUM_REAL_POINT_2;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NUM_REAL_POINT_2: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read();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if(currentChar == null){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"program end reached before '}'";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(isNumber())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'E' || currentChar == 'e')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STATE.NUM_REAL_POINT_ORDER_START_1;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(isLetter() || currentChar == '.')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STATE.DELIMITER;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put(InternalProgramPresentation.numberTableId, Type.FLOAT, -1);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write(InternalProgramPresentation.numberTableId,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NUM_REAL_POINT_ORDER_START_1: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read();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if(currentChar == null){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"can not resolve real order";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(isNumber())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STATE.NUM_REAL_POINT_ORDER;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'+' || currentChar == '-')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STATE.NUM_REAL_POINT_ORDER_START_2;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(isLetter() || currentChar == '.')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STATE.DELIMITER;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put(InternalProgramPresentation.numberTableId, Type.FLOAT, -1);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write(InternalProgramPresentation.numberTableId,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NUM_REAL_POINT_ORDER_START_2: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read();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if(currentChar == null){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"can not resolve real order";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(isNumber())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STATE.NUM_REAL_POINT_ORDER;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(isLetter() || currentChar == '.')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STATE.DELIMITER;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put(InternalProgramPresentation.numberTableId, Type.FLOAT, -1);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write(InternalProgramPresentation.numberTableId,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NUM_REAL_POINT_ORDER: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read();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if(currentChar == null){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"program end reached before '}'";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(isNumber())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(isLetter() || currentChar == '.')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STATE.DELIMITER;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put(InternalProgramPresentation.numberTableId, Type.FLOAT, -1);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write(InternalProgramPresentation.numberTableId,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NUM_REAL_ORDER_OR_HEX: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read();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if(currentChar == null){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"program end reached before '}'";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(isNumber())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(isHexAllow())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STATE.NUM_HEX;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'+' || currentChar == '-')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STATE.NUM_REAL_ORDER;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'H' || currentChar == 'h')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STATE.NUM_HEX_FIN;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(isLetter() || currentChar == '.')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STATE.DELIMITER;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put(InternalProgramPresentation.numberTableId, Type.FLOAT, -1);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write(InternalProgramPresentation.numberTableId,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NUM_REAL_ORDER: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read();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if(currentChar == null){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"program end reached before '}'";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(isNumber())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(isLetter() || currentChar == '.' || currentChar == '+' || currentChar == '-')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STATE.DELIMITER;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put(InternalProgramPresentation.numberTableId, Type.FLOAT, -1);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write(InternalProgramPresentation.numberTableId,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DELIMITER: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if(currentChar == null){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"program end reached before '}'";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if(currentChar == ' '){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STATE.READ;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if (currentChar == '&gt;')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STATE.MORE_THEN_EQUAL;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if (currentChar == '&lt;')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STATE.LESS_THEN_EQUAL;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if (currentChar == '/')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STATE.COMMENT_START;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check(InternalProgramPresentation.delimiterTableId);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(curLexId ==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(currentChar == '}'){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STATE.END;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STATE.READ;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write(InternalProgramPresentation.delimiterTableId,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MORE_THEN_EQUAL: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LESS_THEN_EQUAL: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read();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if(currentChar == null){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"program end reached before '}'";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if(currentChar == '='){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check(InternalProgramPresentation.delimiterTableId);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if(curLexId ==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STATE.READ;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write(InternalProgramPresentation.delimiterTableId,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if(currentChar == '&gt;'){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check(InternalProgramPresentation.delimiterTableId);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if(curLexId ==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STATE.READ;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write(InternalProgramPresentation.delimiterTableId,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(isBinAllow())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STATE.NUM_BIN;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check(InternalProgramPresentation.delimiterTableId);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if(curLexId ==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write(InternalProgramPresentation.delimiterTableId,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(isOctAllow())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STATE.NUM_OCT;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check(InternalProgramPresentation.delimiterTableId);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if(curLexId ==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write(InternalProgramPresentation.delimiterTableId,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(isDecAllow())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STATE.NUM_DEC;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check(InternalProgramPresentation.delimiterTableId);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if(curLexId ==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write(InternalProgramPresentation.delimiterTableId,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(isLetter())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STATE.IDENT;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check(InternalProgramPresentation.delimiterTableId);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if(curLexId ==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write(InternalProgramPresentation.delimiterTableId,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'.')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STATE.NUM_REAL_POINT_1;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if(curLexId ==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write(InternalProgramPresentation.delimiterTableId,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check(InternalProgramPresentation.delimiterTableId);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if(curLexId ==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STATE.DELIMITER;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write(InternalProgramPresentation.delimiterTableId,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COMMENT_START: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read();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if(currentChar == null){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"program end reached before '}'";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if(currentChar == ' '){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STATE.READ;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check(InternalProgramPresentation.delimiterTableId);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if(curLexId ==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write(InternalProgramPresentation.delimiterTableId,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if(currentChar == '*'){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STATE.COMMENT;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(isBinAllow())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STATE.NUM_BIN;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check(InternalProgramPresentation.delimiterTableId);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if(curLexId ==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write(InternalProgramPresentation.delimiterTableId,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(isOctAllow())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STATE.NUM_OCT;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check(InternalProgramPresentation.delimiterTableId);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if(curLexId ==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write(InternalProgramPresentation.delimiterTableId,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(isDecAllow())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STATE.NUM_DEC;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check(InternalProgramPresentation.delimiterTableId);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if(curLexId ==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write(InternalProgramPresentation.delimiterTableId,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(isLetter())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STATE.IDENT;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check(InternalProgramPresentation.delimiterTableId);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if(curLexId ==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write(InternalProgramPresentation.delimiterTableId,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 (currentChar == '.')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STATE.NUM_REAL_POINT_1;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if(curLexId ==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write(InternalProgramPresentation.delimiterTableId,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check(InternalProgramPresentation.delimiterTableId);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if(curLexId ==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"unresolved character '" + currentChar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STATE.DELIMITER;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write(InternalProgramPresentation.delimiterTableId, curLexId);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COMMENT: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read();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if(currentChar == null){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"program end reached before '}'";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if(currentChar == '*')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STATE.COMMENT_END;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COMMENT_END: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read();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if(currentChar == null){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"program end reached before '}'";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STATE.ERROR;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else if(currentChar == '/')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STATE.READ;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clean();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currentState = STATE.COMMENT;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add();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InternalLexerException("can not resolve state '" + currentState.name()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(currentState == STATE.ERROR)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LexicalException(curRow + ":" + (curCol - 1) + "\t" + message);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new InternalProgramPresentation(serviceTable, delimiterTable, identifierTable, numberTable, lexemesSeqTable, new ArrayList&lt;&gt;(), new ArrayList(), new ArrayList());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com.ilyakrn.exceptions.external;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LexicalException  extends CompilerExternalException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LexicalException(String message)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super("Lexical error: " + message);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com.ilyakrn.exceptions.external.CompilerExternalException;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com.ilyakrn.exceptions.internal.CompilerInternalException;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com.ilyakrn.exceptions.internal.InternalLexerException;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com.ilyakrn.interpreter.Interpreter;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com.ilyakrn.lexer.Lexer;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com.ilyakrn.entities.InternalProgramPresentation;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com.ilyakrn.parser.Parser;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java.nio.charset.StandardCharsets;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java.nio.file.Files;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java.nio.file.Paths;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java.util.ArrayList;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java.util.Arrays;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Main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static void main(String[] args) throws Exception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filePath = "main.prog";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compileFlag = "-i";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(args.length &gt; 0)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switch (args[0]){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"-i":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compileFlag = "-i";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"-l":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compileFlag = "-l";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"-p":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compileFlag = "-p";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System.err.println("Invalid compiler flag '" + args[0] + "'\nallowed flags:\n'-i' - compile and interpret\n'-l' - print compiled program presentation\n'-p' - print POLIZ of program presentation\nalso you can set file to compile as second argument");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(args.length &gt; 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filePath = args[1];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prog = new String(Files.readAllBytes(Paths.get(filePath)), StandardCharsets.UTF_8);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Lexer lexer = new Lexer();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Parser parser = new Parser();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Interpreter interpreter = new Interpreter();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InternalProgramPresentation internalProgramPresentation = null;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System.out.println("==================COMPILER==================");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internalProgramPresentation = lexer.analyze(prog);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System.out.println("LEXER COMPLETE SUCCESSFUL");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internalProgramPresentation = parser.analyze(internalProgramPresentation);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System.out.println("PARSER COMPLETE SUCCESSFUL");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(compileFlag.equals("-l"))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System.out.println(internalProgramPresentation);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(compileFlag.equals("-p"))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System.out.println("===================POLIZ===================");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internalProgramPresentation.getPolizTable().size();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lexemeName = "";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tableName = "";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switch (internalProgramPresentation.getPolizTable().get(i).getTableId()){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InternalProgramPresentation.serviceTableId: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lexemeName = internalProgramPresentation.getServiceTable().get(internalProgramPresentation.getPolizTable().get(i).getLexId()).getLexeme();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tableName = "serv";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InternalProgramPresentation.delimiterTableId: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lexemeName = internalProgramPresentation.getDelimiterTable().get(internalProgramPresentation.getPolizTable().get(i).getLexId()).getLexeme();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tableName = "delim";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InternalProgramPresentation.identifierTableId: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lexemeName = internalProgramPresentation.getIdentifierTable().get(internalProgramPresentation.getPolizTable().get(i).getLexId()).getLexeme();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tableName = "ident";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InternalProgramPresentation.numberTableId: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lexemeName = internalProgramPresentation.getNumberTable().get(internalProgramPresentation.getPolizTable().get(i).getLexId()).getLexeme();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tableName = "num 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InternalProgramPresentation.polizPointerTableId: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lexemeName = String.valueOf(internalProgramPresentation.getPolizPointerTable().get(internalProgramPresentation.getPolizTable().get(i).getLexId()).getPolizIndex());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tableName = "point";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System.out.println(String.format("%s\t%s\t\t%s", i, tableName, lexemeName));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(compileFlag.equals("-i"))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System.out.println("INTERPRETING PROGRAM...");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interpreter.interpret(internalProgramPresentation);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System.out.println("INTERPRETATION COMPLETE SUCCESSFUL");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System.out.println("====================END=====================");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catch (CompilerExternalException e){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System.out.println("COMPILATION FAILED:\n" + e.getMessage());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System.out.println("====================END=====================");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catch (CompilerInternalException e){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System.out.println("COMPILER INTERNAL ERROR:\n" + e.getMessage());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System.out.println("====================END=====================");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 catch (Exception e){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System.out.println("COMPILER FATAL ERROR:\n" + e.getMessage());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System.out.println("====================END=====================");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e.printStackTrace();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}package com.ilyakrn.entities.items;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MemoryItem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Type type;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value;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MemoryItem(Type type, String value)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this.type = type;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this.value = value;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Type getType()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type;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String getValue()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value;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void setValue(String value)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this.value = value;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com.ilyakrn.entities.items;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NumberItem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String lexeme;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Type type;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int dimensionCount;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NumberItem(String lexeme, int dimensionCount, Type type)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this.lexeme = lexeme;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this.dimensionCount = dimensionCount;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this.type = type;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void setType(Type type)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this.type = type;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String getLexeme()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lexeme;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Type getType()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type;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int getDimensionCount()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dimensionCount;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com.ilyakrn.parser;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com.ilyakrn.entities.items.*;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com.ilyakrn.entities.InternalProgramPresentation;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com.ilyakrn.exceptions.external.SemanticException;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com.ilyakrn.exceptions.external.SyntaxException;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com.ilyakrn.exceptions.internal.InternalParserException;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java.util.*;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Parser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ArrayList&lt;ServiceItem&gt; serviceTable;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ArrayList&lt;DelimiterItem&gt; delimiterTable;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ArrayList&lt;IdentifierItem&gt; identifierTable;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ArrayList&lt;NumberItem&gt; numberTable;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ArrayList&lt;PolizItem&gt; polizTable;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ArrayList&lt;PolizPointerItem&gt; polizPointerItems;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ArrayList&lt;BinOperationItem&gt; binOperationTable;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Stack&lt;String&gt; exprStack;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String message;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errorCol;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errorRow;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HashMap&lt;String, Integer&gt; operatorsIndexes;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oneIndex;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InternalProgramPresentation analyze(InternalProgramPresentation internalProgramPresentation) throws InternalParserException, SyntaxException, SemanticException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serviceTable = internalProgramPresentation.getServiceTable();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 = internalProgramPresentation.getDelimiterTable();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identifierTable = internalProgramPresentation.getIdentifierTable();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numberTable = internalProgramPresentation.getNumberTable();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 = new ArrayList&lt;&gt;();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 = new ArrayList&lt;&gt;();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polizPointerItems = new ArrayList&lt;&gt;();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exprStack = new Stack&lt;&gt;();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operatorsIndexes = new HashMap&lt;&gt;();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DelimiterItem("!"));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DelimiterItem("!F"));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DelimiterItem("R"));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delimiterTable.add(new DelimiterItem("W"));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BinOperationItem("&gt;", Type.INT, Type.INT,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BinOperationItem("&gt;", Type.INT, Type.FLOAT,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BinOperationItem("&gt;", Type.FLOAT, Type.INT,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BinOperationItem("&gt;", Type.FLOAT, Type.FLOAT,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BinOperationItem("&lt;", Type.INT, Type.INT,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BinOperationItem("&lt;", Type.INT, Type.FLOAT,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BinOperationItem("&lt;", Type.FLOAT, Type.INT,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BinOperationItem("&lt;", Type.FLOAT, Type.FLOAT,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BinOperationItem("&lt;&gt;", Type.INT, Type.INT,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BinOperationItem("&lt;&gt;", Type.INT, Type.FLOAT,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BinOperationItem("&lt;&gt;", Type.FLOAT, Type.INT,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BinOperationItem("&lt;&gt;", Type.FLOAT, Type.FLOAT,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BinOperationItem("&lt;&gt;", Type.BOOL, Type.BOOL,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BinOperationItem("&gt;=", Type.INT, Type.INT,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BinOperationItem("&gt;=", Type.INT, Type.FLOAT,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BinOperationItem("&gt;=", Type.FLOAT, Type.INT,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BinOperationItem("&gt;=", Type.FLOAT, Type.FLOAT,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BinOperationItem("&lt;=", Type.INT, Type.INT,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BinOperationItem("&lt;=", Type.INT, Type.FLOAT,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BinOperationItem("&lt;=", Type.FLOAT, Type.INT,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BinOperationItem("&lt;=", Type.FLOAT, Type.FLOAT,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BinOperationItem("=",  Type.INT, Type.INT,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BinOperationItem("=",  Type.INT, Type.FLOAT,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BinOperationItem("=",  Type.FLOAT, Type.INT,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BinOperationItem("=",  Type.FLOAT, Type.FLOAT,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BinOperationItem("=",  Type.BOOL, Type.BOOL,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BinOperationItem("+", Type.INT, Type.INT, Type.INT));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BinOperationItem("+", Type.INT, Type.FLOAT, Type.FLOAT));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BinOperationItem("+", Type.FLOAT, Type.INT, Type.FLOAT));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BinOperationItem("+", Type.FLOAT, Type.FLOAT, Type.FLOAT));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BinOperationItem("-", Type.INT, Type.INT, Type.INT));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BinOperationItem("-", Type.INT, Type.FLOAT, Type.FLOAT));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BinOperationItem("-", Type.FLOAT, Type.INT, Type.FLOAT));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BinOperationItem("-", Type.FLOAT, Type.FLOAT, Type.FLOAT));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BinOperationItem("*", Type.INT, Type.INT, Type.INT));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BinOperationItem("*", Type.INT, Type.FLOAT, Type.FLOAT));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BinOperationItem("*", Type.FLOAT, Type.INT, Type.FLOAT));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BinOperationItem("*", Type.FLOAT, Type.FLOAT, Type.FLOAT));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BinOperationItem("/", Type.INT, Type.INT, Type.FLOAT));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BinOperationItem("/", Type.INT, Type.FLOAT, Type.FLOAT));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BinOperationItem("/", Type.FLOAT, Type.INT, Type.FLOAT));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BinOperationItem("/", Type.FLOAT, Type.FLOAT, Type.FLOAT));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BinOperationItem("or", Type.BOOL, Type.BOOL,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binOperationTable.add(new BinOperationItem("and", Type.BOOL, Type.BOOL, Type.BOOL));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delimiterTable.size();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operatorsIndexes.put(delimiterTable.get(i).getLexeme(), i);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oneIndex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numberTable.size();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(numberTable.get(i).getLexeme().equals("1"))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oneIndex = i;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(oneIndex ==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oneIndex = numberTable.size();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numberTable.add(new NumberItem("1", 10, Type.INT));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Queue&lt;ParserQueueItem&gt; input = new LinkedList&lt;&gt;();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internalProgramPresentation.getLexemesSeqTable().size();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lexemeText = "";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switch (internalProgramPresentation.getLexemesSeqTable().get(i).getTableId()){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InternalProgramPresentation.serviceTableId: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lexemeText = serviceTable.get(internalProgramPresentation.getLexemesSeqTable().get(i).getLexId()).getLexeme();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InternalProgramPresentation.delimiterTableId: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lexemeText = delimiterTable.get(internalProgramPresentation.getLexemesSeqTable().get(i).getLexId()).getLexeme();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InternalProgramPresentation.identifierTableId: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lexemeText = identifierTable.get(internalProgramPresentation.getLexemesSeqTable().get(i).getLexId()).getLexeme();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InternalProgramPresentation.numberTableId: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lexemeText = numberTable.get(internalProgramPresentation.getLexemesSeqTable().get(i).getLexId()).getLexeme();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InternalParserException("Invalid table id: '" + internalProgramPresentation.getLexemesSeqTable().get(i).getTableId()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input.add(new ParserQueueItem(internalProgramPresentation.getLexemesSeqTable().get(i).getLexId(), internalProgramPresentation.getLexemesSeqTable().get(i).getTableId(), lexemeText, internalProgramPresentation.getLexemesSeqTable().get(i).getRow(), internalProgramPresentation.getLexemesSeqTable().get(i).getCol()));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 = PROG(input);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if(result != input.size())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SyntaxException(errorRow + ":" + errorCol + " " + message);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new InternalProgramPresentation(serviceTable, delimiterTable, identifierTable, numberTable, internalProgramPresentation.getLexemesSeqTable(), binOperationTable, polizTable, polizPointerItems);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nextLexemeIs(Queue&lt;ParserQueueItem&gt; input, String lexeme){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Queue&lt;ParserQueueItem&gt; tempInput = new LinkedList&lt;&gt;(input);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(tempInput.isEmpty())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errorCol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errorRow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"unexpected end of program";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ParserQueueItem next = 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skipped = 0;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while (next.getLexeme().equals("\n")){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next = 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skipped++;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(skipped &gt; 0 &amp;&amp; lexeme.equals("\n"))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skipped;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(next.getLexeme().equals(lexeme)){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1 + skipped;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errorCol = next.getCol() - next.getLexeme().length() - 1;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errorRow = next.getRow();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"error at or near lexeme '" + next.getLexeme() + "'";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isIdentifier(Queue&lt;ParserQueueItem&gt; input){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Queue&lt;ParserQueueItem&gt; tempInput = new LinkedList&lt;&gt;(input);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(tempInput.isEmpty())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errorCol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errorRow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"unexpected end of program";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ParserQueueItem next = 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skipped = 0;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while (next.getLexeme().equals("\n")){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next = 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skipped++;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(next.getTableId() == InternalProgramPresentation.identifierTableId){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1 + skipped;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errorCol = next.getCol() - next.getLexeme().length() - 1;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errorRow = next.getRow();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"error at or near lexeme '" + next.getLexeme() + "', identifier expected";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isNumber(Queue&lt;ParserQueueItem&gt; input)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Queue&lt;ParserQueueItem&gt; tempInput = new LinkedList&lt;&gt;(input);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(tempInput.isEmpty())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errorCol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errorRow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"unexpected end of program";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ParserQueueItem next = 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skipped = 0;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while (next.getLexeme().equals("\n")){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next = 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skipped++;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(next.getTableId() == InternalProgramPresentation.numberTableId){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1 + skipped;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errorCol = next.getCol() - next.getLexeme().length() - 1;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errorRow = next.getRow();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"error at or near lexeme '" + next.getLexeme() + "', number expected";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OGO(Queue&lt;ParserQueueItem&gt; input){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Queue&lt;ParserQueueItem&gt; tempInput = new LinkedList&lt;&gt;(input);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(tempInput.isEmpty())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errorCol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errorRow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"unexpected end of program";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ParserQueueItem next = 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skipped = 0;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while (next.getLexeme().equals("\n")){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next = 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skipped++;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(next.getLexeme().equals("&lt;&gt;") ||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next.getLexeme().equals("=") ||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next.getLexeme().equals("&lt;") ||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next.getLexeme().equals("&lt;=") ||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next.getLexeme().equals("&gt;") ||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next.getLexeme().equals("&gt;=")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1 + skipped;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errorCol = next.getCol() - next.getLexeme().length() - 1;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errorRow = next.getRow();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"error at or near lexeme '" + next.getLexeme() + "', relation operation expected";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OGS(Queue&lt;ParserQueueItem&gt; input){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Queue&lt;ParserQueueItem&gt; tempInput = new LinkedList&lt;&gt;(input);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(tempInput.isEmpty())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errorCol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errorRow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"unexpected end of program";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ParserQueueItem next = 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skipped = 0;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while (next.getLexeme().equals("\n")){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next = 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skipped++;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(next.getLexeme().equals("+") ||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next.getLexeme().equals("-") ||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next.getLexeme().equals("or")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1 + skipped;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errorCol = next.getCol() - next.getLexeme().length() - 1;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errorRow = next.getRow();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"error at or near lexeme '" + next.getLexeme() + "', addition operation expected";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OGU(Queue&lt;ParserQueueItem&gt; input){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Queue&lt;ParserQueueItem&gt; tempInput = new LinkedList&lt;&gt;(input);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(tempInput.isEmpty())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errorCol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errorRow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"unexpected end of program";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ParserQueueItem next = 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skipped = 0;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while (next.getLexeme().equals("\n")){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next = 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skipped++;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(next.getLexeme().equals("*") ||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next.getLexeme().equals("/") ||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next.getLexeme().equals("and")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1 + skipped;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errorCol = next.getCol() - next.getLexeme().length() - 1;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errorRow = next.getRow();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"error at or near lexeme '" + next.getLexeme() + "', multiplication operation expected";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LC(Queue&lt;ParserQueueItem&gt; input){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Queue&lt;ParserQueueItem&gt; tempInput = new LinkedList&lt;&gt;(input);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(tempInput.isEmpty())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errorCol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errorRow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"unexpected end of program";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ParserQueueItem next = 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skipped = 0;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while (next.getLexeme().equals("\n")){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next = 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skipped++;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(next.getLexeme().equals("true") ||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next.getLexeme().equals("false")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1 + skipped;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errorCol = next.getCol() - next.getLexeme().length() - 1;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errorRow = next.getRow();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"error at or near lexeme '" + next.getLexeme() + "', boolean const expected";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UO(Queue&lt;ParserQueueItem&gt; input){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Queue&lt;ParserQueueItem&gt; tempInput = new LinkedList&lt;&gt;(input);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(tempInput.isEmpty())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errorCol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errorRow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"unexpected end of program";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ParserQueueItem next = 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skipped = 0;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while (next.getLexeme().equals("\n")){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next = 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skipped++;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(next.getLexeme().equals("not")){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1 + skipped;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errorCol = next.getCol() - next.getLexeme().length() - 1;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errorRow = next.getRow();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"unexpected lexeme '" + next.getLexeme() + "', 'not' expected";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T(Queue&lt;ParserQueueItem&gt; input){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Queue&lt;ParserQueueItem&gt; tempInput = new LinkedList&lt;&gt;(input);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(tempInput.isEmpty())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errorCol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errorRow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"unexpected end of program";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ParserQueueItem next = 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skipped = 0;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while (next.getLexeme().equals("\n")){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next = 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skipped++;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(next.getLexeme().equals("int") ||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next.getLexeme().equals("float") ||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next.getLexeme().equals("bool")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1 + skipped;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errorCol = next.getCol() - next.getLexeme().length() - 1;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errorRow = next.getRow();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message = "unexpected lexeme '" + next.getLexeme() + "', type expected";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EXPR(Queue&lt;ParserQueueItem&gt; input){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Queue&lt;ParserQueueItem&gt; tempInput = new LinkedList&lt;&gt;(input);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currentPolizPos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exprStack.clear();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 = OPRND(tempInput);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!=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operIndex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result1 = OGO(tempInput);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while (result1 !=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result1 - 1;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exprStack.add(tempInput.peek().getLexeme());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PolizItem(tempInput.peek().getLexId(),tempInput.poll().getTableId()));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result2 = OPRND(tempInput);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(result2 !=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result2;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polizTable.add(polizTable.get(operIndex));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polizTable.remove(operIndex);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operIndex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result1 = OGO(tempInput);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result2;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polizTable.size() - currentPolizPos;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polizTable.remove(currentPolizPos);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Type t = getExprType(exprStack);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SLAG(Queue&lt;ParserQueueItem&gt; input){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Queue&lt;ParserQueueItem&gt; tempInput = new LinkedList&lt;&gt;(input);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currentPolizPos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 = MNOZH(tempInput);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!=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operIndex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result1 = OGU(tempInput);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while (result1 !=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result1 - 1;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exprStack.add(tempInput.peek().getLexeme());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PolizItem(tempInput.peek().getLexId(),tempInput.poll().getTableId()));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result2 = MNOZH(tempInput);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(result2 !=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result2;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polizTable.add(polizTable.get(operIndex));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polizTable.remove(operIndex);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operIndex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result1 = OGU(tempInput);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result2;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polizTable.size() - currentPolizPos;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polizTable.remove(currentPolizPos);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OPRND(Queue&lt;ParserQueueItem&gt; input){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Queue&lt;ParserQueueItem&gt; tempInput = new LinkedList&lt;&gt;(input);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currentPolizPos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 = SLAG(tempInput);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!=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operIndex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result1 = OGS(tempInput);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while (result1 !=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result1 - 1;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exprStack.add(tempInput.peek().getLexeme());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PolizItem(tempInput.peek().getLexId(),tempInput.poll().getTableId()));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result2 = SLAG(tempInput);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(result2 !=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result2;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polizTable.add(polizTable.get(operIndex));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polizTable.remove(operIndex);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operIndex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result1 = OGS(tempInput);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result2;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polizTable.size() - currentPolizPos;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polizTable.remove(currentPolizPos);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MNOZH(Queue&lt;ParserQueueItem&gt; input){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Queue&lt;ParserQueueItem&gt; tempInput = new LinkedList&lt;&gt;(input);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currentPolizPos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==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= UO(tempInput);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!=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 - 1;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PolizItem(tempInput.peek().getLexId(),tempInput.poll().getTableId()));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result1 = MNOZH(tempInput);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if(result1 !=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result1 - 1;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Type type = getType(tempInput.peek());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if(type != Type.BOOL)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SemanticException("'not' can apply to bool only");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(exprStack.isEmpty() || (!exprStack.isEmpty() &amp;&amp; !exprStack.peek().equals(Type.BOOL.name())))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exprStack.add(type.name());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polizTable.add(polizTable.get(currentPolizPos));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polizTable.remove(currentPolizPos);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SemanticException("'not' statement not completed");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= isIdentifier(tempInput);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= isNumber(tempInput);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= LC(tempInput);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//        if (result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//            result = MNOZH(tempInput);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if(result !=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 - 1;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Type type = getType(tempInput.peek());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exprStack.add(type.name());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PolizItem(tempInput.peek().getLexId(),tempInput.poll().getTableId()));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ENTER(Queue&lt;ParserQueueItem&gt; input){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Queue&lt;ParserQueueItem&gt; tempInput = new LinkedList&lt;&gt;(input);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currentPolizPos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 = nextLexemeIs(tempInput,"read");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result1 = nextLexemeIs(tempInput,"(");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(result1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result1;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result2 = isIdentifier(tempInput);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(result2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result2 - 1;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getType(tempInput.peek());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result2;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PolizItem(tempInput.peek().getLexId(),tempInput.poll().getTableId()));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PolizItem(operatorsIndexes.get("R"), InternalProgramPresentation.delimiterTableId));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result3 = nextLexemeIs(tempInput,",");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while (result3 !=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result3;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result3;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result4 = isIdentifier(tempInput);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(result4 ==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polizTable.size() - currentPolizPos;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polizTable.remove(currentPolizPos);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result4 - 1;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getType(tempInput.peek());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result4;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PolizItem(tempInput.peek().getLexId(),tempInput.poll().getTableId()));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PolizItem(operatorsIndexes.get("R"), InternalProgramPresentation.delimiterTableId));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result3 = nextLexemeIs(tempInput,",");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result5 = nextLexemeIs(tempInput,")");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(result5 ==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polizTable.size() - currentPolizPos;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polizTable.remove(currentPolizPos);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result5;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result5;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OUT(Queue&lt;ParserQueueItem&gt; input){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Queue&lt;ParserQueueItem&gt; tempInput = new LinkedList&lt;&gt;(input);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currentPolizPos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 = nextLexemeIs(tempInput,"write");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result1 = nextLexemeIs(tempInput,"(");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(result1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result1;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result2 = EXPR(tempInput);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(result2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result2;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result2;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PolizItem(operatorsIndexes.get("W"), InternalProgramPresentation.delimiterTableId));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result3 = nextLexemeIs(tempInput,",");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while (result3 !=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result3;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result3;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result4 = EXPR(tempInput);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(result4 ==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polizTable.size() - currentPolizPos;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polizTable.remove(currentPolizPos);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result4;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result4;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PolizItem(operatorsIndexes.get("W"), InternalProgramPresentation.delimiterTableId));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result3 = nextLexemeIs(tempInput,",");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result5 = nextLexemeIs(tempInput,")");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(result5 ==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polizTable.size() - currentPolizPos;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polizTable.remove(currentPolizPos);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result5;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result5;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PRISV(Queue&lt;ParserQueueItem&gt; input){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Queue&lt;ParserQueueItem&gt; tempInput = new LinkedList&lt;&gt;(input);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currentPolizPos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 = isIdentifier(tempInput);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 - 1;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Type typeVar = getType(tempInput.peek());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PolizItem(tempInput.peek().getLexId(),tempInput.poll().getTableId()));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result1 = nextLexemeIs(tempInput, "ass");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(result1 ==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polizTable.remove(currentPolizPos);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result1 - 1;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operIndex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PolizItem(tempInput.peek().getLexId(),tempInput.poll().getTableId()));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result2 = EXPR(tempInput);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(result2 ==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polizTable.size() - currentPolizPos;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polizTable.remove(currentPolizPos);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result2;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polizTable.add(polizTable.get(operIndex));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polizTable.remove(operIndex);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(!exprStack.peek().equals(typeVar.name()))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SemanticException(typeVar.name() + " can not be assigned as " + exprStack.peek());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result2;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USLOV(Queue&lt;ParserQueueItem&gt; input){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Queue&lt;ParserQueueItem&gt; tempInput = new LinkedList&lt;&gt;(input);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currentPolizPos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 = nextLexemeIs(tempInput, "if");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result1 = EXPR(tempInput);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(result1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result1;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(!exprStack.peek().equals(Type.BOOL.name()))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polizTable.size() - currentPolizPos;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polizTable.remove(currentPolizPos);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SemanticException("can not use " + exprStack.peek() + " as " + Type.BOOL.name());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result2 = nextLexemeIs(tempInput, "then");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(result2 ==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polizTable.size() - currentPolizPos;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polizTable.remove(currentPolizPos);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result2;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result2;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gotoIfFalseIndex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polizTable.add(null);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PolizItem(operatorsIndexes.get("!F"), InternalProgramPresentation.delimiterTableId));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result3 = OPERATOR(tempInput);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(result3 ==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polizTable.size() - currentPolizPos;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polizTable.remove(currentPolizPos);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result3;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result3;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gotoIfFalse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result4 = nextLexemeIs(tempInput, "else");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(result4 !=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result4;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result4;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gotoNextIndex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polizTable.add(null);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PolizItem(operatorsIndexes.get("!"), InternalProgramPresentation.delimiterTableId));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gotoIfFalse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result5 = OPERATOR(tempInput);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(result5 ==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polizTable.size() - currentPolizPos;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polizTable.remove(currentPolizPos);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result5;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polizTable.set(gotoNextIndex, new PolizItem(polizPointerItems.size(), InternalProgramPresentation.polizPointerTableId));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polizPointerItems.add(new PolizPointerItem(polizTable.size()));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result5;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polizTable.set(gotoIfFalseIndex, new PolizItem(polizPointerItems.size(), InternalProgramPresentation.polizPointerTableId));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polizPointerItems.add(new PolizPointerItem(gotoIfFalse));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FIXLOOP(Queue&lt;ParserQueueItem&gt; input){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Queue&lt;ParserQueueItem&gt; tempInput = new LinkedList&lt;&gt;(input);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currentPolizPos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 = nextLexemeIs(tempInput, "for");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result1 = PRISV(tempInput);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(result1 ==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polizTable.size() - currentPolizPos;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polizTable.remove(currentPolizPos);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result1;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gotoExpr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polizTable.add(polizTable.get(currentPolizPos));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result2 = nextLexemeIs(tempInput, "to");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(result2 ==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polizTable.size() - currentPolizPos;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polizTable.remove(currentPolizPos);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result2;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result2;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result3 = EXPR(tempInput);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(result3 ==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polizTable.size() - currentPolizPos;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polizTable.remove(currentPolizPos);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result3;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result3;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PolizItem(operatorsIndexes.get("&lt;"), InternalProgramPresentation.delimiterTableId));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gotoNextIndex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polizTable.add(null);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PolizItem(operatorsIndexes.get("!F"), InternalProgramPresentation.delimiterTableId));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result4 = nextLexemeIs(tempInput, "do");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(result4 ==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polizTable.size() - currentPolizPos;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polizTable.remove(currentPolizPos);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result4;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result4;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result5 = OPERATOR(tempInput);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(result5 ==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polizTable.size() - currentPolizPos;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polizTable.remove(currentPolizPos);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result5;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result5;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polizTable.add(polizTable.get(currentPolizPos));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polizTable.add(polizTable.get(currentPolizPos));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PolizItem(oneIndex, InternalProgramPresentation.numberTableId));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PolizItem(operatorsIndexes.get("+"), InternalProgramPresentation.delimiterTableId));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PolizItem(operatorsIndexes.get("ass"), InternalProgramPresentation.delimiterTableId));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PolizItem(polizPointerItems.size(), InternalProgramPresentation.polizPointerTableId));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polizPointerItems.add(new PolizPointerItem(gotoExpr));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PolizItem(operatorsIndexes.get("!"), InternalProgramPresentation.delimiterTableId));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polizTable.set(gotoNextIndex, new PolizItem(polizPointerItems.size(), InternalProgramPresentation.polizPointerTableId));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polizPointerItems.add(new PolizPointerItem(polizTable.size()));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USLLOOP(Queue&lt;ParserQueueItem&gt; input){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Queue&lt;ParserQueueItem&gt; tempInput = new LinkedList&lt;&gt;(input);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currentPolizPos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 = nextLexemeIs(tempInput, "while");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gotoExpr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result1 = EXPR(tempInput);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(result1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result1;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(!exprStack.peek().equals(Type.BOOL.name()))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polizTable.size() - currentPolizPos;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polizTable.remove(currentPolizPos);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SemanticException("can not use " + exprStack.peek() + " as " + Type.BOOL.name());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gotoNextIndex = polizTable.size();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polizTable.add(null);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PolizItem(operatorsIndexes.get("!F"), InternalProgramPresentation.delimiterTableId));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result2 = nextLexemeIs(tempInput, "do");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(result2 ==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polizTable.size() - currentPolizPos;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polizTable.remove(currentPolizPos);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result2;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result2;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result3 = OPERATOR(tempInput);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(result3 ==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polizTable.size() - currentPolizPos;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polizTable.remove(currentPolizPos);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result3;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result3;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PolizItem(polizPointerItems.size(), InternalProgramPresentation.polizPointerTableId));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polizPointerItems.add(new PolizPointerItem(gotoExpr));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PolizItem(operatorsIndexes.get("!"), InternalProgramPresentation.delimiterTableId));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polizTable.set(gotoNextIndex, new PolizItem(polizPointerItems.size(), InternalProgramPresentation.polizPointerTableId));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polizPointerItems.add(new PolizPointerItem(polizTable.size()));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OPERATOR(Queue&lt;ParserQueueItem&gt; input){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Queue&lt;ParserQueueItem&gt; tempInput = new LinkedList&lt;&gt;(input);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 =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= PRISV(tempInput);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= USLOV(tempInput);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= FIXLOOP(tempInput);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= USLLOOP(tempInput);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= ENTER(tempInput);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= OUT(tempInput);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!= -1){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boolean isLn = false;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result1 = nextLexemeIs(tempInput, ":");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(result1 ==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result1 = nextLexemeIs(tempInput, "\n");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(result1 !=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isLn = true;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while (result1 !=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result1;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result2 = OPERATOR(tempInput);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(result2 == -1 &amp;&amp; !isLn)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 if (result2 == -1 &amp;&amp; isLn){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-= result1;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result2;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result2;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isLn = false;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result1 = nextLexemeIs(tempInput, ":");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(result1 ==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result1 = nextLexemeIs(tempInput, "\n");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(result1 !=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isLn = true;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DESC(Queue&lt;ParserQueueItem&gt; input) throws InternalParserException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Queue&lt;ParserQueueItem&gt; tempInput = new LinkedList&lt;&gt;(input);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 = T(tempInput);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Type type = null;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 - 1;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switch (tempInput.poll().getLexeme()){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"int":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type = Type.INT;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"float":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type = Type.FLOAT;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"bool":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type = Type.BOOL;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InternalParserException("unresolved type");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ArrayList&lt;Integer&gt; ids = new ArrayList&lt;&gt;();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result1 = isIdentifier(tempInput);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(result1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result1 - 1;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ids.add(tempInput.poll().getLexId());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result2 = nextLexemeIs(tempInput, ",");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while (result2 !=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result2;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result3 = isIdentifier(tempInput);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(result3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result3 - 1;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ids.add(tempInput.poll().getLexId());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result3;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result2 = nextLexemeIs(tempInput, ",");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(Integer id : ids)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if(identifierTable.get(id).isInit())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SemanticException(id + " has already been initialized");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identifierTable.get(id).setInit(true);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identifierTable.get(id).setType(type);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int PROG(Queue&lt;ParserQueueItem&gt; input) throws InternalParserException, SemanticException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Queue&lt;ParserQueueItem&gt; tempInput = new LinkedList&lt;&gt;(input);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 = nextLexemeIs(tempInput, "{");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result1 = DESC(tempInput);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(result1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result1 = OPERATOR(tempInput);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(result1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result1;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result2 = nextLexemeIs(tempInput, ";");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(result2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result2;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result2;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result3 = DESC(tempInput);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(result3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result3 = OPERATOR(tempInput);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while (result3 != -1)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result3;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result3;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result4 = nextLexemeIs(tempInput, ";");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(result4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result4;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result4;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result3 = DESC(tempInput);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(result3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result3 = OPERATOR(tempInput);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 result5 = nextLexemeIs(tempInput, "}");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(result5 == -1)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result5 - 1;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tempInput.poll();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polizTable.add(new PolizItem(tempInput.peek().getLexId(),tempInput.poll().getTableId()));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+= result5;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Type getType(ParserQueueItem parserQueueItem)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Type result = null;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switch (parserQueueItem.getTableId()){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InternalProgramPresentation.serviceTableId: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switch (parserQueueItem.getLexeme()){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"true":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"false":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= Type.BOOL;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InternalParserException("can not get type of service word or delimiter");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InternalProgramPresentation.delimiterTableId: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InternalParserException("can not get type of service word or delimiter");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InternalProgramPresentation.numberTableId: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(parserQueueItem.getLexId() &gt;= numberTable.size())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InternalParserException("can not find number with id '" + parserQueueItem.getLexId()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= numberTable.get(parserQueueItem.getLexId()).getType();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case InternalProgramPresentation.identifierTableId: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(parserQueueItem.getLexId() &gt;= identifierTable.size())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InternalParserException("can not find number with id '" + parserQueueItem.getLexId()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= identifierTable.get(parserQueueItem.getLexId()).getType();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== null)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SemanticException("variable '" + parserQueueItem.getLexeme() + "' not defined");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InternalParserException("can not find table with id '" + parserQueueItem.getTableId()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== null)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InternalParserException("can not get type of table id: '" + parserQueueItem.getTableId() + "', lexeme id: '" + parserQueueItem.getLexId()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Type getExprType(Stack&lt;String&gt; stack)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while (stack.size() &gt;= 3)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operand2 = stack.pop();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operator = stack.pop();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String operand1 = stack.pop();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Type result = null;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(int i = 0; i &lt; binOperationTable.size(); i++)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(binOperationTable.get(i).getOperation().equals(operator)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&amp;&amp; binOperationTable.get(i).getOperand1().name().equals(operand1)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&amp;&amp; binOperationTable.get(i).getOperand2().name().equals(operand2))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result = binOperationTable.get(i).getResult();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(result == null)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InternalParserException("can not get type of operand: '" + operand1 + "', operator: '" + operator + "', operand: '" + operand2 + "'");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stack.push(result.name());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(stack.isEmpty())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throw new SemanticException("can not get type of expression. (possibly you try to use numbers &lt; 0? use 0-&lt;number&gt;)");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Type.valueOf(stack.peek());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/// ///////////////////////*/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/**   OGO                               операции_группы_отношения                      **/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/**   OGS                               операции_группы_сложения                       **/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/**   OGU                               операции_группы_умножения                      **/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/**   LC                                логическая_константа                           **/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/**   UO                                унарная_операция                               **/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/**   T                                 тип                                            **/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/**   MNOZH                             множитель                                           **/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/**   EXPR                              выражение                                           **/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/**   SLAG                              слагаемое                                           **/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/**   OPRND                             операнд                                             **/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/**   ENTER                             ввода                                               **/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/**   OUT                               вывода                                              **/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/**   PRISV                             присваивания                                        **/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/**   USLOV                             условный                                            **/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/**   FIXLOOP                           фиксированного_цикла                                **/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/**   USLLOOP                           условного_цикла                                     **/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/**   SOSTAV                            составной                                           **/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/**   OPERATOR                          оператор                                            **/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/**   DESC                              описание                                            **/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/**   PROG                              программа                                           **/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//          &lt;операнд&gt;::= &lt;слагаемое&gt; {&lt;операции_группы_сложения&gt; &lt;слагаемое&gt;}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//          &lt;выражение&gt;::= &lt;операнд&gt;{&lt;операции_группы_отношения&gt; &lt;операнд&gt;}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//          &lt;множитель&gt;::= (&lt;идентификатор&gt; | &lt;число&gt; | &lt;логическая_константа&gt; | &lt;унарная_операция&gt; &lt;множитель&gt; | &lt;выражение&gt;)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//          &lt;слагаемое&gt;::= &lt;множитель&gt; {&lt;операции_группы_умножения&gt; &lt;множитель&gt;}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//          &lt;ввода&gt;::= read (&lt;идентификатор&gt; {, &lt;идентификатор&gt; })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//          &lt;вывода&gt;::= write (&lt;выражение&gt; {, &lt;выражение&gt; })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//          &lt;присваивания&gt;::= &lt;идентификатор&gt; ass &lt;выражение&gt;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//          &lt;условный&gt;::= if &lt;выражение&gt; then &lt;оператор&gt; [ else &lt;оператор&gt;]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//          &lt;фиксированного_цикла&gt;::= for &lt;присваивания&gt; to &lt;выражение&gt; do &lt;оператор&gt;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//          &lt;условного_цикла&gt;::= while &lt;выражение&gt; do &lt;оператор&gt;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//          ---------&lt;составной&gt;::= &lt;оператор&gt; { ( : | перевод строки) &lt;оператор&gt; 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//          &lt;оператор&gt;::= (&lt;присваивания&gt; | &lt;условный&gt; | &lt;фиксированного_цикла&gt; | &lt;условного_цикла&gt; | &lt;ввода&gt; | &lt;вывода&gt;) { ( : | перевод строки) &lt;оператор&gt; 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//          &lt;описание&gt;::= &lt;тип&gt; &lt;идентификатор&gt; { , &lt;идентификатор&gt; 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//          &lt;программа&gt;::= { {/ (&lt;описание&gt; | &lt;оператор&gt;) ; /} 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com.ilyakrn.entities.items;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ParserQueueItem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int lexId;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int tableId;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String lexeme;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int row;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int col;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ParserQueueItem(int lexId, int tableId, String lexeme, int row, int col)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this.lexId = lexId;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this.tableId = tableId;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this.lexeme = lexeme;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this.row = row;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this.col = col;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int getLexId()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lexId;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int getTableId()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tableId;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String getLexeme()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lexeme;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int getRow()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row;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int getCol()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col;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com.ilyakrn.entities.items;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PolizItem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int lexId;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int tableId;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PolizItem(int lexId, int tableId)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this.lexId = lexId;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this.tableId = tableId;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int getLexId()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lexId;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int getTableId()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tableId;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com.ilyakrn.entities.items;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PolizPointerItem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final int polizIndex;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int getPolizIndex()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polizIndex;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PolizPointerItem(int polizIndex)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this.polizIndex = polizIndex;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com.ilyakrn.exceptions.external;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SemanticException extends CompilerExternalException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SemanticException(String message)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super("Semantic error: " + message);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com.ilyakrn.entities.items;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ServiceItem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private String lexeme;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String getLexeme()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return lexeme;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void setLexeme(String lexeme)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this.lexeme = lexeme;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ServiceItem(String lexeme)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this.lexeme = lexeme;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com.ilyakrn.exceptions.external;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class SyntaxException extends CompilerExternalException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SyntaxException(String message)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super("Syntax error: " + message);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package com.ilyakrn.entities.items;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public enum Type {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INT, FLOAT, BOOL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Приложение Б – Контрольный пример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/* чтение чисел пока не прочитается отрицательное  */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float num;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read(num);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while num &gt;= 0 do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    read(num);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/* факториал числа  */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int n, i, fact;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read(n);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fact ass 1;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for i ass 2 to n + 1 do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    fact ass fact * i;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write(fact);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/* сортировка трех чисел по возрастанию */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int x, y, z, t;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read(x, y, z);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if x &gt; y then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    t ass x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    x ass y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    y ass t;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if x &gt; z then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    t ass x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    x ass z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    z ass t;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if y &gt; z then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    t ass y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    y ass z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    z ass t;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 xml:space="preserve">    write(x, y, z);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eastAsia="zh-CN" w:bidi="ar"/>
        </w:rPr>
        <w:t>}</w:t>
      </w: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Simsun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s0lY7tAAAAAFAQAADwAAAAAAAAABACAAAAA4AAAAZHJzL2Rvd25yZXYueG1s&#10;UEsBAhQAFAAAAAgAh07iQG1TGsYjAgAAJQQAAA4AAAAAAAAAAQAgAAAANQ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EECE37"/>
    <w:multiLevelType w:val="singleLevel"/>
    <w:tmpl w:val="F3EECE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BE2190"/>
    <w:multiLevelType w:val="singleLevel"/>
    <w:tmpl w:val="F7BE219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DFD1A97"/>
    <w:multiLevelType w:val="singleLevel"/>
    <w:tmpl w:val="FDFD1A9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FCF17D"/>
    <w:rsid w:val="1A7F0CEA"/>
    <w:rsid w:val="1C698EF0"/>
    <w:rsid w:val="1EBAF0DD"/>
    <w:rsid w:val="1FBEBEA1"/>
    <w:rsid w:val="29FFC26B"/>
    <w:rsid w:val="2DDAA2A2"/>
    <w:rsid w:val="2F5D3E95"/>
    <w:rsid w:val="2FFB7C26"/>
    <w:rsid w:val="358DFDDB"/>
    <w:rsid w:val="3BF953FD"/>
    <w:rsid w:val="3BFFF701"/>
    <w:rsid w:val="3CFF6792"/>
    <w:rsid w:val="3F770B68"/>
    <w:rsid w:val="3FBF5687"/>
    <w:rsid w:val="3FD6E36E"/>
    <w:rsid w:val="3FDC9506"/>
    <w:rsid w:val="3FEF578E"/>
    <w:rsid w:val="3FEFDA01"/>
    <w:rsid w:val="3FF35094"/>
    <w:rsid w:val="3FF86575"/>
    <w:rsid w:val="46F0E1DF"/>
    <w:rsid w:val="47AA1DA4"/>
    <w:rsid w:val="4DF70E51"/>
    <w:rsid w:val="4EE55C22"/>
    <w:rsid w:val="4F3F6D53"/>
    <w:rsid w:val="4F3FE369"/>
    <w:rsid w:val="50FD2D19"/>
    <w:rsid w:val="51FED7AB"/>
    <w:rsid w:val="52397FA8"/>
    <w:rsid w:val="57B531F6"/>
    <w:rsid w:val="57C700E6"/>
    <w:rsid w:val="5BFCE605"/>
    <w:rsid w:val="5E0AC241"/>
    <w:rsid w:val="5E6B527C"/>
    <w:rsid w:val="5E93C081"/>
    <w:rsid w:val="5EBE5D99"/>
    <w:rsid w:val="5EE91F9C"/>
    <w:rsid w:val="5EFA7CCD"/>
    <w:rsid w:val="5F2F6CA6"/>
    <w:rsid w:val="5FB9685B"/>
    <w:rsid w:val="65FFF467"/>
    <w:rsid w:val="673EDC22"/>
    <w:rsid w:val="67DC7A68"/>
    <w:rsid w:val="6AB77895"/>
    <w:rsid w:val="6C7F9869"/>
    <w:rsid w:val="6CC70C2B"/>
    <w:rsid w:val="6E3AE2CD"/>
    <w:rsid w:val="6E75A027"/>
    <w:rsid w:val="6F7D16DB"/>
    <w:rsid w:val="6F7F0A9E"/>
    <w:rsid w:val="72F5A5B6"/>
    <w:rsid w:val="734FE574"/>
    <w:rsid w:val="74BF3508"/>
    <w:rsid w:val="75ABEE3B"/>
    <w:rsid w:val="75F567AD"/>
    <w:rsid w:val="777F0FFD"/>
    <w:rsid w:val="77ADE2B5"/>
    <w:rsid w:val="77DB02AF"/>
    <w:rsid w:val="77DEAAC0"/>
    <w:rsid w:val="77E32E66"/>
    <w:rsid w:val="77ED83D3"/>
    <w:rsid w:val="77FB24BA"/>
    <w:rsid w:val="78DE24B9"/>
    <w:rsid w:val="79F9E6F0"/>
    <w:rsid w:val="79FF3BBC"/>
    <w:rsid w:val="7AB38EDF"/>
    <w:rsid w:val="7AEC944A"/>
    <w:rsid w:val="7AF5ADE6"/>
    <w:rsid w:val="7AFB719E"/>
    <w:rsid w:val="7B7BA817"/>
    <w:rsid w:val="7B7FC82E"/>
    <w:rsid w:val="7BF3639A"/>
    <w:rsid w:val="7BFD657D"/>
    <w:rsid w:val="7CDF80C1"/>
    <w:rsid w:val="7CFFDC51"/>
    <w:rsid w:val="7DAF49AD"/>
    <w:rsid w:val="7DEB86CE"/>
    <w:rsid w:val="7DFB2B80"/>
    <w:rsid w:val="7DFE8C1C"/>
    <w:rsid w:val="7DFF37C7"/>
    <w:rsid w:val="7E5F03D8"/>
    <w:rsid w:val="7ED6C706"/>
    <w:rsid w:val="7EF7E776"/>
    <w:rsid w:val="7EFFF894"/>
    <w:rsid w:val="7F7D58EC"/>
    <w:rsid w:val="7FBF8CD7"/>
    <w:rsid w:val="7FCF1F29"/>
    <w:rsid w:val="7FEEEDD1"/>
    <w:rsid w:val="7FF71944"/>
    <w:rsid w:val="7FFA0294"/>
    <w:rsid w:val="7FFE9816"/>
    <w:rsid w:val="93CF1EB7"/>
    <w:rsid w:val="9D4B5CFF"/>
    <w:rsid w:val="9DF5B64A"/>
    <w:rsid w:val="9FBFF357"/>
    <w:rsid w:val="A6FFB310"/>
    <w:rsid w:val="A7F7E594"/>
    <w:rsid w:val="AF95A98F"/>
    <w:rsid w:val="AFDC2C70"/>
    <w:rsid w:val="AFEAC9AF"/>
    <w:rsid w:val="B38F052F"/>
    <w:rsid w:val="B7EF85FB"/>
    <w:rsid w:val="B86115BE"/>
    <w:rsid w:val="B89BFBAC"/>
    <w:rsid w:val="B94FA838"/>
    <w:rsid w:val="BAC79D03"/>
    <w:rsid w:val="BD5F6ADB"/>
    <w:rsid w:val="BEFA00ED"/>
    <w:rsid w:val="BFDFFC4A"/>
    <w:rsid w:val="BFF93761"/>
    <w:rsid w:val="BFFBF246"/>
    <w:rsid w:val="BFFE998D"/>
    <w:rsid w:val="CDAF86BC"/>
    <w:rsid w:val="CDED0D6B"/>
    <w:rsid w:val="CDFA8325"/>
    <w:rsid w:val="CE7F2D8A"/>
    <w:rsid w:val="CF7EF005"/>
    <w:rsid w:val="CF7FF12A"/>
    <w:rsid w:val="D56C140E"/>
    <w:rsid w:val="DB7E2DED"/>
    <w:rsid w:val="DD15FF32"/>
    <w:rsid w:val="DDFEEB8F"/>
    <w:rsid w:val="DEFA226E"/>
    <w:rsid w:val="DFAD9E7F"/>
    <w:rsid w:val="DFEE6B47"/>
    <w:rsid w:val="DFFB1A35"/>
    <w:rsid w:val="E79FB77C"/>
    <w:rsid w:val="E7FF7548"/>
    <w:rsid w:val="E9F71EFB"/>
    <w:rsid w:val="EB19C6EC"/>
    <w:rsid w:val="EBD7535B"/>
    <w:rsid w:val="EBFCCE0E"/>
    <w:rsid w:val="ECFA2BE2"/>
    <w:rsid w:val="EDFF307D"/>
    <w:rsid w:val="EDFF9490"/>
    <w:rsid w:val="EEEF9BB6"/>
    <w:rsid w:val="EF6CB3BF"/>
    <w:rsid w:val="EF7D25BA"/>
    <w:rsid w:val="EF7D7B4C"/>
    <w:rsid w:val="EF938C27"/>
    <w:rsid w:val="EFBF6EB2"/>
    <w:rsid w:val="EFDC8F27"/>
    <w:rsid w:val="EFEFEFDE"/>
    <w:rsid w:val="EFF98C89"/>
    <w:rsid w:val="EFFD2ABD"/>
    <w:rsid w:val="F247BFAC"/>
    <w:rsid w:val="F32E1BD7"/>
    <w:rsid w:val="F5DE0EE3"/>
    <w:rsid w:val="F5EB1108"/>
    <w:rsid w:val="F6B71420"/>
    <w:rsid w:val="F6D30330"/>
    <w:rsid w:val="F6FF3D1B"/>
    <w:rsid w:val="F777D284"/>
    <w:rsid w:val="F7CD8C4A"/>
    <w:rsid w:val="F7DF5E03"/>
    <w:rsid w:val="F7FDFCF0"/>
    <w:rsid w:val="F7FEE6B4"/>
    <w:rsid w:val="F97F095D"/>
    <w:rsid w:val="FA5B5499"/>
    <w:rsid w:val="FA7BA736"/>
    <w:rsid w:val="FAECD530"/>
    <w:rsid w:val="FB7F0BA4"/>
    <w:rsid w:val="FBB6C5A4"/>
    <w:rsid w:val="FBEDD585"/>
    <w:rsid w:val="FBF53BBC"/>
    <w:rsid w:val="FBF766F0"/>
    <w:rsid w:val="FBFEA7B3"/>
    <w:rsid w:val="FCFE6FB7"/>
    <w:rsid w:val="FD5BA6F4"/>
    <w:rsid w:val="FDBF4972"/>
    <w:rsid w:val="FDD5BFB2"/>
    <w:rsid w:val="FDEFE2A9"/>
    <w:rsid w:val="FDFD0F68"/>
    <w:rsid w:val="FDFD9048"/>
    <w:rsid w:val="FE2F1E92"/>
    <w:rsid w:val="FE4EDDA2"/>
    <w:rsid w:val="FE734873"/>
    <w:rsid w:val="FE734CDE"/>
    <w:rsid w:val="FEFBE5D4"/>
    <w:rsid w:val="FEFF2E30"/>
    <w:rsid w:val="FF5D7172"/>
    <w:rsid w:val="FFBB4C67"/>
    <w:rsid w:val="FFBEC138"/>
    <w:rsid w:val="FFF9DC92"/>
    <w:rsid w:val="FFFBA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4">
    <w:name w:val="toc 1"/>
    <w:basedOn w:val="1"/>
    <w:next w:val="1"/>
    <w:uiPriority w:val="0"/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ilyakrn/&#1056;&#1072;&#1073;&#1086;&#1095;&#1080;&#1081;%20&#1089;&#1090;&#1086;&#1083;/shit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Черно-белый"/>
      <sectRole val="1"/>
    </customSectPr>
    <customSectPr>
      <sectNamePr val="Оглавление"/>
      <sectRole val="2"/>
    </customSectPr>
    <customSectPr>
      <sectNamePr val="Введение"/>
    </customSectPr>
    <customSectPr>
      <sectNamePr val="Постановка задачи"/>
    </customSectPr>
    <customSectPr>
      <sectNamePr val="Формальная модель задачи"/>
    </customSectPr>
    <customSectPr>
      <sectNamePr val="Спецификация основных процедур и функций"/>
    </customSectPr>
    <customSectPr>
      <sectNamePr val="Работа с программным средством"/>
    </customSectPr>
    <customSectPr>
      <sectNamePr val="Заключение"/>
    </customSectPr>
    <customSectPr/>
    <customSectPr>
      <sectNamePr val="Приложение Б – Контрольный пример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2025-03-12T10:27:00Z</dcterms:created>
  <dc:creator>1</dc:creator>
  <cp:lastModifiedBy>ilyakrn</cp:lastModifiedBy>
  <dcterms:modified xsi:type="dcterms:W3CDTF">2025-05-19T08:59:03Z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